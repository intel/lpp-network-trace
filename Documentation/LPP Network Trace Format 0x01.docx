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A65B5" w14:textId="5C489F56" w:rsidR="00CC4069" w:rsidRDefault="00AE0541" w:rsidP="00ED3200">
      <w:pPr>
        <w:pStyle w:val="RFCTitle"/>
      </w:pPr>
      <w:r>
        <w:rPr>
          <w:highlight w:val="yellow"/>
        </w:rPr>
        <w:br/>
      </w:r>
      <w:r w:rsidR="008D6C09">
        <w:t>LPP Network</w:t>
      </w:r>
      <w:r w:rsidR="00373068">
        <w:t xml:space="preserve"> </w:t>
      </w:r>
      <w:r w:rsidR="008D6C09">
        <w:t>T</w:t>
      </w:r>
      <w:r w:rsidR="00373068">
        <w:t xml:space="preserve">race </w:t>
      </w:r>
      <w:r w:rsidR="008D6C09">
        <w:t>F</w:t>
      </w:r>
      <w:r w:rsidR="00373068">
        <w:t>ormat</w:t>
      </w:r>
      <w:r w:rsidR="00CC4069">
        <w:br/>
      </w:r>
    </w:p>
    <w:p w14:paraId="0E5CB490" w14:textId="77777777" w:rsidR="00B6519C" w:rsidRDefault="00B6519C" w:rsidP="00072E31">
      <w:pPr>
        <w:ind w:left="0"/>
      </w:pPr>
    </w:p>
    <w:p w14:paraId="1587A9B1" w14:textId="77777777" w:rsidR="0010357E" w:rsidRDefault="0010357E" w:rsidP="00072E31">
      <w:pPr>
        <w:ind w:left="0"/>
      </w:pPr>
      <w:r w:rsidRPr="00C56B85">
        <w:t>Abstract</w:t>
      </w:r>
    </w:p>
    <w:p w14:paraId="1085B9AE" w14:textId="07BC2B29" w:rsidR="00715EEE" w:rsidRDefault="00715EEE" w:rsidP="00713412">
      <w:r>
        <w:t xml:space="preserve">This document describes </w:t>
      </w:r>
      <w:r w:rsidR="00373068">
        <w:t xml:space="preserve">the format of </w:t>
      </w:r>
      <w:r w:rsidR="00BE4860">
        <w:t>Link Performance Prediction (LPP)</w:t>
      </w:r>
      <w:r w:rsidR="00373068">
        <w:t xml:space="preserve"> </w:t>
      </w:r>
      <w:r w:rsidR="008D6C09">
        <w:t xml:space="preserve">network </w:t>
      </w:r>
      <w:r w:rsidR="00373068">
        <w:t>trace file</w:t>
      </w:r>
      <w:r>
        <w:t>.</w:t>
      </w:r>
    </w:p>
    <w:p w14:paraId="732EA0DD" w14:textId="77777777" w:rsidR="006F6F19" w:rsidRDefault="006F6F19" w:rsidP="00CC4069">
      <w:pPr>
        <w:pStyle w:val="RFCH1-noTOCnonum"/>
      </w:pPr>
      <w:r w:rsidRPr="00C56B85">
        <w:t>Table of Contents</w:t>
      </w:r>
    </w:p>
    <w:p w14:paraId="5EDE4647" w14:textId="77777777" w:rsidR="00147470" w:rsidRDefault="00147470">
      <w:pPr>
        <w:pStyle w:val="TOC1"/>
      </w:pPr>
    </w:p>
    <w:p w14:paraId="570C6EE1" w14:textId="2CEA974B" w:rsidR="0054147F" w:rsidRDefault="005814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0433408" w:history="1">
        <w:r w:rsidR="0054147F" w:rsidRPr="006F7A82">
          <w:rPr>
            <w:rStyle w:val="Hyperlink"/>
          </w:rPr>
          <w:t>1. Introduction</w:t>
        </w:r>
        <w:r w:rsidR="0054147F">
          <w:rPr>
            <w:webHidden/>
          </w:rPr>
          <w:tab/>
        </w:r>
        <w:r w:rsidR="0054147F">
          <w:rPr>
            <w:webHidden/>
          </w:rPr>
          <w:fldChar w:fldCharType="begin"/>
        </w:r>
        <w:r w:rsidR="0054147F">
          <w:rPr>
            <w:webHidden/>
          </w:rPr>
          <w:instrText xml:space="preserve"> PAGEREF _Toc40433408 \h </w:instrText>
        </w:r>
        <w:r w:rsidR="0054147F">
          <w:rPr>
            <w:webHidden/>
          </w:rPr>
        </w:r>
        <w:r w:rsidR="0054147F">
          <w:rPr>
            <w:webHidden/>
          </w:rPr>
          <w:fldChar w:fldCharType="separate"/>
        </w:r>
        <w:r w:rsidR="0054147F">
          <w:rPr>
            <w:webHidden/>
          </w:rPr>
          <w:t>1</w:t>
        </w:r>
        <w:r w:rsidR="0054147F">
          <w:rPr>
            <w:webHidden/>
          </w:rPr>
          <w:fldChar w:fldCharType="end"/>
        </w:r>
      </w:hyperlink>
    </w:p>
    <w:p w14:paraId="13068ABA" w14:textId="4F876B31" w:rsidR="0054147F" w:rsidRDefault="005C374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40433409" w:history="1">
        <w:r w:rsidR="0054147F" w:rsidRPr="006F7A82">
          <w:rPr>
            <w:rStyle w:val="Hyperlink"/>
          </w:rPr>
          <w:t>2. Document history</w:t>
        </w:r>
        <w:r w:rsidR="0054147F">
          <w:rPr>
            <w:webHidden/>
          </w:rPr>
          <w:tab/>
        </w:r>
        <w:r w:rsidR="0054147F">
          <w:rPr>
            <w:webHidden/>
          </w:rPr>
          <w:fldChar w:fldCharType="begin"/>
        </w:r>
        <w:r w:rsidR="0054147F">
          <w:rPr>
            <w:webHidden/>
          </w:rPr>
          <w:instrText xml:space="preserve"> PAGEREF _Toc40433409 \h </w:instrText>
        </w:r>
        <w:r w:rsidR="0054147F">
          <w:rPr>
            <w:webHidden/>
          </w:rPr>
        </w:r>
        <w:r w:rsidR="0054147F">
          <w:rPr>
            <w:webHidden/>
          </w:rPr>
          <w:fldChar w:fldCharType="separate"/>
        </w:r>
        <w:r w:rsidR="0054147F">
          <w:rPr>
            <w:webHidden/>
          </w:rPr>
          <w:t>1</w:t>
        </w:r>
        <w:r w:rsidR="0054147F">
          <w:rPr>
            <w:webHidden/>
          </w:rPr>
          <w:fldChar w:fldCharType="end"/>
        </w:r>
      </w:hyperlink>
    </w:p>
    <w:p w14:paraId="7D04C501" w14:textId="4676948D" w:rsidR="0054147F" w:rsidRDefault="005C374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40433410" w:history="1">
        <w:r w:rsidR="0054147F" w:rsidRPr="006F7A82">
          <w:rPr>
            <w:rStyle w:val="Hyperlink"/>
          </w:rPr>
          <w:t>3. Conventions used in this document</w:t>
        </w:r>
        <w:r w:rsidR="0054147F">
          <w:rPr>
            <w:webHidden/>
          </w:rPr>
          <w:tab/>
        </w:r>
        <w:r w:rsidR="0054147F">
          <w:rPr>
            <w:webHidden/>
          </w:rPr>
          <w:fldChar w:fldCharType="begin"/>
        </w:r>
        <w:r w:rsidR="0054147F">
          <w:rPr>
            <w:webHidden/>
          </w:rPr>
          <w:instrText xml:space="preserve"> PAGEREF _Toc40433410 \h </w:instrText>
        </w:r>
        <w:r w:rsidR="0054147F">
          <w:rPr>
            <w:webHidden/>
          </w:rPr>
        </w:r>
        <w:r w:rsidR="0054147F">
          <w:rPr>
            <w:webHidden/>
          </w:rPr>
          <w:fldChar w:fldCharType="separate"/>
        </w:r>
        <w:r w:rsidR="0054147F">
          <w:rPr>
            <w:webHidden/>
          </w:rPr>
          <w:t>2</w:t>
        </w:r>
        <w:r w:rsidR="0054147F">
          <w:rPr>
            <w:webHidden/>
          </w:rPr>
          <w:fldChar w:fldCharType="end"/>
        </w:r>
      </w:hyperlink>
    </w:p>
    <w:p w14:paraId="3B06A37C" w14:textId="3477DA6D" w:rsidR="0054147F" w:rsidRDefault="005C374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40433411" w:history="1">
        <w:r w:rsidR="0054147F" w:rsidRPr="006F7A82">
          <w:rPr>
            <w:rStyle w:val="Hyperlink"/>
          </w:rPr>
          <w:t>4. Trace format</w:t>
        </w:r>
        <w:r w:rsidR="0054147F">
          <w:rPr>
            <w:webHidden/>
          </w:rPr>
          <w:tab/>
        </w:r>
        <w:r w:rsidR="0054147F">
          <w:rPr>
            <w:webHidden/>
          </w:rPr>
          <w:fldChar w:fldCharType="begin"/>
        </w:r>
        <w:r w:rsidR="0054147F">
          <w:rPr>
            <w:webHidden/>
          </w:rPr>
          <w:instrText xml:space="preserve"> PAGEREF _Toc40433411 \h </w:instrText>
        </w:r>
        <w:r w:rsidR="0054147F">
          <w:rPr>
            <w:webHidden/>
          </w:rPr>
        </w:r>
        <w:r w:rsidR="0054147F">
          <w:rPr>
            <w:webHidden/>
          </w:rPr>
          <w:fldChar w:fldCharType="separate"/>
        </w:r>
        <w:r w:rsidR="0054147F">
          <w:rPr>
            <w:webHidden/>
          </w:rPr>
          <w:t>2</w:t>
        </w:r>
        <w:r w:rsidR="0054147F">
          <w:rPr>
            <w:webHidden/>
          </w:rPr>
          <w:fldChar w:fldCharType="end"/>
        </w:r>
      </w:hyperlink>
    </w:p>
    <w:p w14:paraId="08BAAA16" w14:textId="548A3935" w:rsidR="0054147F" w:rsidRDefault="005C374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40433412" w:history="1">
        <w:r w:rsidR="0054147F" w:rsidRPr="006F7A82">
          <w:rPr>
            <w:rStyle w:val="Hyperlink"/>
          </w:rPr>
          <w:t>4.1. Header</w:t>
        </w:r>
        <w:r w:rsidR="0054147F">
          <w:rPr>
            <w:webHidden/>
          </w:rPr>
          <w:tab/>
        </w:r>
        <w:r w:rsidR="0054147F">
          <w:rPr>
            <w:webHidden/>
          </w:rPr>
          <w:fldChar w:fldCharType="begin"/>
        </w:r>
        <w:r w:rsidR="0054147F">
          <w:rPr>
            <w:webHidden/>
          </w:rPr>
          <w:instrText xml:space="preserve"> PAGEREF _Toc40433412 \h </w:instrText>
        </w:r>
        <w:r w:rsidR="0054147F">
          <w:rPr>
            <w:webHidden/>
          </w:rPr>
        </w:r>
        <w:r w:rsidR="0054147F">
          <w:rPr>
            <w:webHidden/>
          </w:rPr>
          <w:fldChar w:fldCharType="separate"/>
        </w:r>
        <w:r w:rsidR="0054147F">
          <w:rPr>
            <w:webHidden/>
          </w:rPr>
          <w:t>2</w:t>
        </w:r>
        <w:r w:rsidR="0054147F">
          <w:rPr>
            <w:webHidden/>
          </w:rPr>
          <w:fldChar w:fldCharType="end"/>
        </w:r>
      </w:hyperlink>
    </w:p>
    <w:p w14:paraId="7C1BBFE4" w14:textId="14DF348D" w:rsidR="0054147F" w:rsidRDefault="005C374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40433413" w:history="1">
        <w:r w:rsidR="0054147F" w:rsidRPr="006F7A82">
          <w:rPr>
            <w:rStyle w:val="Hyperlink"/>
          </w:rPr>
          <w:t>4.2. Entry</w:t>
        </w:r>
        <w:r w:rsidR="0054147F">
          <w:rPr>
            <w:webHidden/>
          </w:rPr>
          <w:tab/>
        </w:r>
        <w:r w:rsidR="0054147F">
          <w:rPr>
            <w:webHidden/>
          </w:rPr>
          <w:fldChar w:fldCharType="begin"/>
        </w:r>
        <w:r w:rsidR="0054147F">
          <w:rPr>
            <w:webHidden/>
          </w:rPr>
          <w:instrText xml:space="preserve"> PAGEREF _Toc40433413 \h </w:instrText>
        </w:r>
        <w:r w:rsidR="0054147F">
          <w:rPr>
            <w:webHidden/>
          </w:rPr>
        </w:r>
        <w:r w:rsidR="0054147F">
          <w:rPr>
            <w:webHidden/>
          </w:rPr>
          <w:fldChar w:fldCharType="separate"/>
        </w:r>
        <w:r w:rsidR="0054147F">
          <w:rPr>
            <w:webHidden/>
          </w:rPr>
          <w:t>3</w:t>
        </w:r>
        <w:r w:rsidR="0054147F">
          <w:rPr>
            <w:webHidden/>
          </w:rPr>
          <w:fldChar w:fldCharType="end"/>
        </w:r>
      </w:hyperlink>
    </w:p>
    <w:p w14:paraId="4F9D8CFB" w14:textId="278C2259" w:rsidR="0054147F" w:rsidRDefault="005C374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40433414" w:history="1">
        <w:r w:rsidR="0054147F" w:rsidRPr="006F7A82">
          <w:rPr>
            <w:rStyle w:val="Hyperlink"/>
          </w:rPr>
          <w:t>4.3. Trace schema in JSON</w:t>
        </w:r>
        <w:r w:rsidR="0054147F">
          <w:rPr>
            <w:webHidden/>
          </w:rPr>
          <w:tab/>
        </w:r>
        <w:r w:rsidR="0054147F">
          <w:rPr>
            <w:webHidden/>
          </w:rPr>
          <w:fldChar w:fldCharType="begin"/>
        </w:r>
        <w:r w:rsidR="0054147F">
          <w:rPr>
            <w:webHidden/>
          </w:rPr>
          <w:instrText xml:space="preserve"> PAGEREF _Toc40433414 \h </w:instrText>
        </w:r>
        <w:r w:rsidR="0054147F">
          <w:rPr>
            <w:webHidden/>
          </w:rPr>
        </w:r>
        <w:r w:rsidR="0054147F">
          <w:rPr>
            <w:webHidden/>
          </w:rPr>
          <w:fldChar w:fldCharType="separate"/>
        </w:r>
        <w:r w:rsidR="0054147F">
          <w:rPr>
            <w:webHidden/>
          </w:rPr>
          <w:t>4</w:t>
        </w:r>
        <w:r w:rsidR="0054147F">
          <w:rPr>
            <w:webHidden/>
          </w:rPr>
          <w:fldChar w:fldCharType="end"/>
        </w:r>
      </w:hyperlink>
    </w:p>
    <w:p w14:paraId="6A365C76" w14:textId="574FECCA" w:rsidR="0054147F" w:rsidRDefault="005C374F">
      <w:pPr>
        <w:pStyle w:val="TOC3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40433415" w:history="1">
        <w:r w:rsidR="0054147F" w:rsidRPr="006F7A82">
          <w:rPr>
            <w:rStyle w:val="Hyperlink"/>
          </w:rPr>
          <w:t>4.3.1. JSON file examples</w:t>
        </w:r>
        <w:r w:rsidR="0054147F">
          <w:rPr>
            <w:webHidden/>
          </w:rPr>
          <w:tab/>
        </w:r>
        <w:r w:rsidR="0054147F">
          <w:rPr>
            <w:webHidden/>
          </w:rPr>
          <w:fldChar w:fldCharType="begin"/>
        </w:r>
        <w:r w:rsidR="0054147F">
          <w:rPr>
            <w:webHidden/>
          </w:rPr>
          <w:instrText xml:space="preserve"> PAGEREF _Toc40433415 \h </w:instrText>
        </w:r>
        <w:r w:rsidR="0054147F">
          <w:rPr>
            <w:webHidden/>
          </w:rPr>
        </w:r>
        <w:r w:rsidR="0054147F">
          <w:rPr>
            <w:webHidden/>
          </w:rPr>
          <w:fldChar w:fldCharType="separate"/>
        </w:r>
        <w:r w:rsidR="0054147F">
          <w:rPr>
            <w:webHidden/>
          </w:rPr>
          <w:t>7</w:t>
        </w:r>
        <w:r w:rsidR="0054147F">
          <w:rPr>
            <w:webHidden/>
          </w:rPr>
          <w:fldChar w:fldCharType="end"/>
        </w:r>
      </w:hyperlink>
    </w:p>
    <w:p w14:paraId="42860E8E" w14:textId="140C02E2" w:rsidR="0054147F" w:rsidRDefault="005C374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40433416" w:history="1">
        <w:r w:rsidR="0054147F" w:rsidRPr="006F7A82">
          <w:rPr>
            <w:rStyle w:val="Hyperlink"/>
          </w:rPr>
          <w:t>5. References</w:t>
        </w:r>
        <w:r w:rsidR="0054147F">
          <w:rPr>
            <w:webHidden/>
          </w:rPr>
          <w:tab/>
        </w:r>
        <w:r w:rsidR="0054147F">
          <w:rPr>
            <w:webHidden/>
          </w:rPr>
          <w:fldChar w:fldCharType="begin"/>
        </w:r>
        <w:r w:rsidR="0054147F">
          <w:rPr>
            <w:webHidden/>
          </w:rPr>
          <w:instrText xml:space="preserve"> PAGEREF _Toc40433416 \h </w:instrText>
        </w:r>
        <w:r w:rsidR="0054147F">
          <w:rPr>
            <w:webHidden/>
          </w:rPr>
        </w:r>
        <w:r w:rsidR="0054147F">
          <w:rPr>
            <w:webHidden/>
          </w:rPr>
          <w:fldChar w:fldCharType="separate"/>
        </w:r>
        <w:r w:rsidR="0054147F">
          <w:rPr>
            <w:webHidden/>
          </w:rPr>
          <w:t>8</w:t>
        </w:r>
        <w:r w:rsidR="0054147F">
          <w:rPr>
            <w:webHidden/>
          </w:rPr>
          <w:fldChar w:fldCharType="end"/>
        </w:r>
      </w:hyperlink>
    </w:p>
    <w:p w14:paraId="4638F74D" w14:textId="08CA6189" w:rsidR="00696527" w:rsidRDefault="00581409" w:rsidP="002E5DA5">
      <w:pPr>
        <w:pStyle w:val="TOC1"/>
      </w:pPr>
      <w:r>
        <w:fldChar w:fldCharType="end"/>
      </w:r>
    </w:p>
    <w:p w14:paraId="1E7012E7" w14:textId="77777777" w:rsidR="00951AC2" w:rsidRPr="00951AC2" w:rsidRDefault="00951AC2" w:rsidP="00951AC2"/>
    <w:p w14:paraId="12741A9E" w14:textId="3F1E011A" w:rsidR="006F6F19" w:rsidRDefault="008E670E" w:rsidP="00237595">
      <w:pPr>
        <w:pStyle w:val="Heading1"/>
      </w:pPr>
      <w:bookmarkStart w:id="0" w:name="_Toc40433408"/>
      <w:r w:rsidRPr="00CC2A01">
        <w:t>Introduction</w:t>
      </w:r>
      <w:bookmarkEnd w:id="0"/>
    </w:p>
    <w:p w14:paraId="0B2DEA7B" w14:textId="0E3B2FEC" w:rsidR="001311B3" w:rsidRDefault="00BE4860" w:rsidP="00715EEE">
      <w:r>
        <w:t xml:space="preserve">This document describes the format of Link Performance Prediction (LPP) </w:t>
      </w:r>
      <w:r w:rsidR="007B22DF">
        <w:t xml:space="preserve">network </w:t>
      </w:r>
      <w:r>
        <w:t>trace file</w:t>
      </w:r>
      <w:r w:rsidR="007B22DF">
        <w:t xml:space="preserve">, aka </w:t>
      </w:r>
      <w:proofErr w:type="spellStart"/>
      <w:r w:rsidR="007B22DF">
        <w:t>ntrace</w:t>
      </w:r>
      <w:proofErr w:type="spellEnd"/>
      <w:r w:rsidR="007B22DF">
        <w:t xml:space="preserve"> file</w:t>
      </w:r>
      <w:r>
        <w:t>.</w:t>
      </w:r>
    </w:p>
    <w:p w14:paraId="24B3396D" w14:textId="4CB8360D" w:rsidR="00BE4860" w:rsidRDefault="00BE4860" w:rsidP="00715EEE">
      <w:r>
        <w:t xml:space="preserve">The intent is to have flexible and extensible format that contains </w:t>
      </w:r>
      <w:r w:rsidR="00795F6B">
        <w:t>series of location and bandwidth data.</w:t>
      </w:r>
    </w:p>
    <w:p w14:paraId="51FE6611" w14:textId="6545B620" w:rsidR="00D4028F" w:rsidRDefault="00171952" w:rsidP="00715EEE">
      <w:r>
        <w:t xml:space="preserve">This documentation along with </w:t>
      </w:r>
      <w:r w:rsidR="001E1C47">
        <w:t>network emulator and trace capture tools as well as traces can be found under GNU GPL 2.0 license at www.github.com/intel/lpp-network-trace</w:t>
      </w:r>
    </w:p>
    <w:p w14:paraId="005331EF" w14:textId="18A41D99" w:rsidR="0043400C" w:rsidRDefault="0043400C" w:rsidP="00715EEE"/>
    <w:p w14:paraId="6B1030B9" w14:textId="77777777" w:rsidR="00171952" w:rsidRDefault="00171952" w:rsidP="00715EEE"/>
    <w:p w14:paraId="0431B680" w14:textId="31BBBAA0" w:rsidR="00D4028F" w:rsidRDefault="00D4028F" w:rsidP="00D4028F">
      <w:pPr>
        <w:pStyle w:val="Heading1"/>
      </w:pPr>
      <w:bookmarkStart w:id="1" w:name="_Toc40433409"/>
      <w:r>
        <w:lastRenderedPageBreak/>
        <w:t>Document history</w:t>
      </w:r>
      <w:bookmarkEnd w:id="1"/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831"/>
        <w:gridCol w:w="1276"/>
        <w:gridCol w:w="1843"/>
        <w:gridCol w:w="4394"/>
      </w:tblGrid>
      <w:tr w:rsidR="00D4028F" w:rsidRPr="00BE4860" w14:paraId="6D2DADD1" w14:textId="77777777" w:rsidTr="00D97340">
        <w:trPr>
          <w:trHeight w:val="383"/>
        </w:trPr>
        <w:tc>
          <w:tcPr>
            <w:tcW w:w="1831" w:type="dxa"/>
          </w:tcPr>
          <w:p w14:paraId="5711E3A1" w14:textId="77777777" w:rsidR="00D4028F" w:rsidRPr="00BE4860" w:rsidRDefault="00D4028F" w:rsidP="00AE0138">
            <w:pPr>
              <w:ind w:left="0"/>
              <w:jc w:val="center"/>
              <w:rPr>
                <w:b/>
                <w:bCs/>
              </w:rPr>
            </w:pPr>
            <w:r w:rsidRPr="00BE4860">
              <w:rPr>
                <w:b/>
                <w:bCs/>
              </w:rPr>
              <w:t>Date</w:t>
            </w:r>
          </w:p>
        </w:tc>
        <w:tc>
          <w:tcPr>
            <w:tcW w:w="1276" w:type="dxa"/>
          </w:tcPr>
          <w:p w14:paraId="64567B84" w14:textId="77777777" w:rsidR="00D4028F" w:rsidRPr="00BE4860" w:rsidRDefault="00D4028F" w:rsidP="00AE0138">
            <w:pPr>
              <w:ind w:left="0"/>
              <w:jc w:val="center"/>
              <w:rPr>
                <w:b/>
                <w:bCs/>
              </w:rPr>
            </w:pPr>
            <w:r w:rsidRPr="00BE4860">
              <w:rPr>
                <w:b/>
                <w:bCs/>
              </w:rPr>
              <w:t>Version</w:t>
            </w:r>
          </w:p>
        </w:tc>
        <w:tc>
          <w:tcPr>
            <w:tcW w:w="1843" w:type="dxa"/>
          </w:tcPr>
          <w:p w14:paraId="64CD6399" w14:textId="77777777" w:rsidR="00D4028F" w:rsidRPr="00BE4860" w:rsidRDefault="00D4028F" w:rsidP="00AE0138">
            <w:pPr>
              <w:ind w:left="0"/>
              <w:jc w:val="center"/>
              <w:rPr>
                <w:b/>
                <w:bCs/>
              </w:rPr>
            </w:pPr>
            <w:r w:rsidRPr="00BE4860">
              <w:rPr>
                <w:b/>
                <w:bCs/>
              </w:rPr>
              <w:t>Name</w:t>
            </w:r>
          </w:p>
        </w:tc>
        <w:tc>
          <w:tcPr>
            <w:tcW w:w="4394" w:type="dxa"/>
          </w:tcPr>
          <w:p w14:paraId="3672CCF5" w14:textId="77777777" w:rsidR="00D4028F" w:rsidRPr="00BE4860" w:rsidRDefault="00D4028F" w:rsidP="00AE0138">
            <w:pPr>
              <w:ind w:left="0"/>
              <w:jc w:val="center"/>
              <w:rPr>
                <w:b/>
                <w:bCs/>
              </w:rPr>
            </w:pPr>
            <w:r w:rsidRPr="00BE4860">
              <w:rPr>
                <w:b/>
                <w:bCs/>
              </w:rPr>
              <w:t>Description</w:t>
            </w:r>
          </w:p>
        </w:tc>
      </w:tr>
      <w:tr w:rsidR="00F4298D" w14:paraId="3F92F4EC" w14:textId="77777777" w:rsidTr="00D97340">
        <w:tc>
          <w:tcPr>
            <w:tcW w:w="1831" w:type="dxa"/>
          </w:tcPr>
          <w:p w14:paraId="6792C2FA" w14:textId="02671676" w:rsidR="00F4298D" w:rsidRDefault="00F4298D" w:rsidP="00F4298D">
            <w:pPr>
              <w:ind w:left="0"/>
              <w:jc w:val="center"/>
            </w:pPr>
            <w:r>
              <w:t>2020-</w:t>
            </w:r>
            <w:r w:rsidR="00D12DDF">
              <w:t>10</w:t>
            </w:r>
            <w:r>
              <w:t>-0</w:t>
            </w:r>
            <w:r w:rsidR="00D12DDF">
              <w:t>1</w:t>
            </w:r>
          </w:p>
        </w:tc>
        <w:tc>
          <w:tcPr>
            <w:tcW w:w="1276" w:type="dxa"/>
          </w:tcPr>
          <w:p w14:paraId="044EE0D8" w14:textId="1AFB57DF" w:rsidR="00F4298D" w:rsidRDefault="00D12DDF" w:rsidP="00F4298D">
            <w:pPr>
              <w:ind w:left="0"/>
              <w:jc w:val="center"/>
            </w:pPr>
            <w:r>
              <w:t>0x0</w:t>
            </w:r>
            <w:r w:rsidR="00F4298D">
              <w:t>1</w:t>
            </w:r>
          </w:p>
        </w:tc>
        <w:tc>
          <w:tcPr>
            <w:tcW w:w="1843" w:type="dxa"/>
          </w:tcPr>
          <w:p w14:paraId="611460C9" w14:textId="09AD239B" w:rsidR="00F4298D" w:rsidRDefault="00D638A2" w:rsidP="00D638A2">
            <w:pPr>
              <w:ind w:left="0"/>
              <w:jc w:val="center"/>
            </w:pPr>
            <w:r>
              <w:t xml:space="preserve">Jonas Svennebring &amp; </w:t>
            </w:r>
            <w:r w:rsidR="00F4298D">
              <w:t>Marcin Wierzbicki</w:t>
            </w:r>
          </w:p>
        </w:tc>
        <w:tc>
          <w:tcPr>
            <w:tcW w:w="4394" w:type="dxa"/>
          </w:tcPr>
          <w:p w14:paraId="65D1E033" w14:textId="22364CC7" w:rsidR="00F4298D" w:rsidRDefault="00F4298D" w:rsidP="00F4298D">
            <w:pPr>
              <w:ind w:left="0"/>
            </w:pPr>
            <w:r>
              <w:t>Initial version.</w:t>
            </w:r>
          </w:p>
        </w:tc>
      </w:tr>
    </w:tbl>
    <w:p w14:paraId="09F35509" w14:textId="77777777" w:rsidR="00D4028F" w:rsidRPr="00D4028F" w:rsidRDefault="00D4028F" w:rsidP="00D4028F"/>
    <w:p w14:paraId="7B89244E" w14:textId="77777777" w:rsidR="00C17E38" w:rsidRPr="00CC2A01" w:rsidRDefault="00C17E38" w:rsidP="00237595">
      <w:pPr>
        <w:pStyle w:val="Heading1"/>
      </w:pPr>
      <w:bookmarkStart w:id="2" w:name="_Toc40433410"/>
      <w:r w:rsidRPr="00CC2A01">
        <w:t>Conventions used in this document</w:t>
      </w:r>
      <w:bookmarkEnd w:id="2"/>
    </w:p>
    <w:p w14:paraId="5742CA4E" w14:textId="77777777" w:rsidR="00C17E38" w:rsidRDefault="00C17E38" w:rsidP="00C17E38">
      <w:r w:rsidRPr="00CC2A01">
        <w:t>The key words "MUST", "MUST NOT", "REQUIRED", "SHALL", "SHALL NOT", "SHOULD", "SHOULD NOT", "RECOMMENDED", "MAY", and "OPTIONAL" in this document are to be interpreted as described in RFC</w:t>
      </w:r>
      <w:r w:rsidR="009876A3" w:rsidRPr="00CC2A01">
        <w:t xml:space="preserve"> </w:t>
      </w:r>
      <w:r w:rsidRPr="00CC2A01">
        <w:t xml:space="preserve">2119 </w:t>
      </w:r>
      <w:r w:rsidR="009812A3" w:rsidRPr="00CC2A01">
        <w:t>[RFC2119]</w:t>
      </w:r>
      <w:r w:rsidRPr="00CC2A01">
        <w:t>.</w:t>
      </w:r>
      <w:r w:rsidR="00BB7353">
        <w:t xml:space="preserve"> </w:t>
      </w:r>
    </w:p>
    <w:p w14:paraId="5C584042" w14:textId="40A5FF77" w:rsidR="00014066" w:rsidRDefault="00014066" w:rsidP="00014066">
      <w:pPr>
        <w:pStyle w:val="Heading1"/>
        <w:numPr>
          <w:ilvl w:val="0"/>
          <w:numId w:val="0"/>
        </w:numPr>
        <w:ind w:left="432"/>
      </w:pPr>
      <w:bookmarkStart w:id="3" w:name="_Toc40433411"/>
    </w:p>
    <w:p w14:paraId="3B4649C1" w14:textId="12883C92" w:rsidR="00014066" w:rsidRDefault="00014066" w:rsidP="00014066"/>
    <w:p w14:paraId="0F885D25" w14:textId="7D6A1F71" w:rsidR="00014066" w:rsidRDefault="00014066" w:rsidP="00014066"/>
    <w:p w14:paraId="6B452B6F" w14:textId="57A0250D" w:rsidR="00014066" w:rsidRDefault="00014066" w:rsidP="00014066"/>
    <w:p w14:paraId="35BA5AEF" w14:textId="493F5C4A" w:rsidR="00014066" w:rsidRDefault="00014066" w:rsidP="00014066"/>
    <w:p w14:paraId="1EC45814" w14:textId="6D73BEE5" w:rsidR="00014066" w:rsidRDefault="00014066" w:rsidP="00014066"/>
    <w:p w14:paraId="0C6F49E9" w14:textId="247326B8" w:rsidR="00014066" w:rsidRDefault="00014066" w:rsidP="00014066"/>
    <w:p w14:paraId="70A127B9" w14:textId="717DDDF6" w:rsidR="00014066" w:rsidRDefault="00014066" w:rsidP="00014066"/>
    <w:p w14:paraId="04B92D04" w14:textId="4F00B5AA" w:rsidR="00014066" w:rsidRDefault="00014066" w:rsidP="00014066"/>
    <w:p w14:paraId="694611F9" w14:textId="402C67C8" w:rsidR="00014066" w:rsidRDefault="00014066" w:rsidP="00014066"/>
    <w:p w14:paraId="029633D5" w14:textId="574F337E" w:rsidR="00014066" w:rsidRDefault="00014066" w:rsidP="00014066"/>
    <w:p w14:paraId="14773CB3" w14:textId="3D6053ED" w:rsidR="00014066" w:rsidRDefault="00014066" w:rsidP="00014066"/>
    <w:p w14:paraId="33808E14" w14:textId="65D76D14" w:rsidR="00014066" w:rsidRDefault="00014066" w:rsidP="00014066"/>
    <w:p w14:paraId="148093FA" w14:textId="23B98D07" w:rsidR="00014066" w:rsidRDefault="00014066" w:rsidP="00014066"/>
    <w:p w14:paraId="206409A8" w14:textId="38D329C7" w:rsidR="00014066" w:rsidRDefault="00014066" w:rsidP="00014066"/>
    <w:p w14:paraId="385809D9" w14:textId="7A2F6DFB" w:rsidR="0059526D" w:rsidRDefault="00A86718" w:rsidP="0059526D">
      <w:pPr>
        <w:pStyle w:val="Heading1"/>
      </w:pPr>
      <w:r>
        <w:lastRenderedPageBreak/>
        <w:t>Trace format</w:t>
      </w:r>
      <w:bookmarkEnd w:id="3"/>
    </w:p>
    <w:p w14:paraId="089B3F15" w14:textId="42712DBE" w:rsidR="00B4015D" w:rsidRDefault="00B4015D" w:rsidP="00B4015D">
      <w:r>
        <w:t>The trace file is based on a JSON structure with a header and a payload.</w:t>
      </w:r>
    </w:p>
    <w:p w14:paraId="4A3A9568" w14:textId="77777777" w:rsidR="00B4015D" w:rsidRPr="00B4015D" w:rsidRDefault="00B4015D" w:rsidP="00B4015D"/>
    <w:p w14:paraId="0B7FB501" w14:textId="541A7520" w:rsidR="00A86718" w:rsidRPr="00A86718" w:rsidRDefault="00A07496" w:rsidP="00914DD3">
      <w:pPr>
        <w:pStyle w:val="Heading2"/>
      </w:pPr>
      <w:bookmarkStart w:id="4" w:name="_Toc40433412"/>
      <w:r>
        <w:t>H</w:t>
      </w:r>
      <w:r w:rsidR="00A86718">
        <w:t>eader</w:t>
      </w:r>
      <w:bookmarkEnd w:id="4"/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2115"/>
        <w:gridCol w:w="1405"/>
        <w:gridCol w:w="4722"/>
        <w:gridCol w:w="1559"/>
      </w:tblGrid>
      <w:tr w:rsidR="009F198D" w:rsidRPr="00795F6B" w14:paraId="5D45D901" w14:textId="21F88AFD" w:rsidTr="001224CD">
        <w:tc>
          <w:tcPr>
            <w:tcW w:w="2115" w:type="dxa"/>
          </w:tcPr>
          <w:p w14:paraId="4C00D43D" w14:textId="01730E59" w:rsidR="009F198D" w:rsidRPr="00795F6B" w:rsidRDefault="009F198D" w:rsidP="00795F6B">
            <w:pPr>
              <w:ind w:left="0"/>
              <w:jc w:val="center"/>
              <w:rPr>
                <w:b/>
                <w:bCs/>
              </w:rPr>
            </w:pPr>
            <w:r w:rsidRPr="00795F6B">
              <w:rPr>
                <w:b/>
                <w:bCs/>
              </w:rPr>
              <w:t>Name</w:t>
            </w:r>
          </w:p>
        </w:tc>
        <w:tc>
          <w:tcPr>
            <w:tcW w:w="1405" w:type="dxa"/>
          </w:tcPr>
          <w:p w14:paraId="56DB10FC" w14:textId="19E374BD" w:rsidR="009F198D" w:rsidRPr="00795F6B" w:rsidRDefault="009F198D" w:rsidP="00795F6B">
            <w:pPr>
              <w:ind w:left="0"/>
              <w:jc w:val="center"/>
              <w:rPr>
                <w:b/>
                <w:bCs/>
              </w:rPr>
            </w:pPr>
            <w:r w:rsidRPr="00795F6B">
              <w:rPr>
                <w:b/>
                <w:bCs/>
              </w:rPr>
              <w:t>Type</w:t>
            </w:r>
          </w:p>
        </w:tc>
        <w:tc>
          <w:tcPr>
            <w:tcW w:w="4722" w:type="dxa"/>
          </w:tcPr>
          <w:p w14:paraId="2D2771CF" w14:textId="20430FE1" w:rsidR="009F198D" w:rsidRPr="00795F6B" w:rsidRDefault="009F198D" w:rsidP="00795F6B">
            <w:pPr>
              <w:ind w:left="0"/>
              <w:jc w:val="center"/>
              <w:rPr>
                <w:b/>
                <w:bCs/>
              </w:rPr>
            </w:pPr>
            <w:r w:rsidRPr="00795F6B">
              <w:rPr>
                <w:b/>
                <w:bCs/>
              </w:rPr>
              <w:t>Description</w:t>
            </w:r>
          </w:p>
        </w:tc>
        <w:tc>
          <w:tcPr>
            <w:tcW w:w="1559" w:type="dxa"/>
          </w:tcPr>
          <w:p w14:paraId="56F8DCC2" w14:textId="2FF47395" w:rsidR="009F198D" w:rsidRPr="00795F6B" w:rsidRDefault="009F198D" w:rsidP="00795F6B">
            <w:pPr>
              <w:ind w:left="0"/>
              <w:jc w:val="center"/>
              <w:rPr>
                <w:b/>
                <w:bCs/>
              </w:rPr>
            </w:pPr>
            <w:r w:rsidRPr="00795F6B">
              <w:rPr>
                <w:b/>
                <w:bCs/>
              </w:rPr>
              <w:t>Mandatory</w:t>
            </w:r>
          </w:p>
        </w:tc>
      </w:tr>
      <w:tr w:rsidR="009F198D" w14:paraId="7F56E887" w14:textId="77777777" w:rsidTr="001224CD">
        <w:tc>
          <w:tcPr>
            <w:tcW w:w="2115" w:type="dxa"/>
          </w:tcPr>
          <w:p w14:paraId="40803618" w14:textId="34F3E872" w:rsidR="009F198D" w:rsidRDefault="009F198D" w:rsidP="00A86718">
            <w:pPr>
              <w:ind w:left="0"/>
            </w:pPr>
            <w:r>
              <w:t>version</w:t>
            </w:r>
          </w:p>
        </w:tc>
        <w:tc>
          <w:tcPr>
            <w:tcW w:w="1405" w:type="dxa"/>
          </w:tcPr>
          <w:p w14:paraId="11A81D26" w14:textId="3B239E65" w:rsidR="009F198D" w:rsidRDefault="009F198D" w:rsidP="00795F6B">
            <w:pPr>
              <w:ind w:left="0"/>
              <w:jc w:val="center"/>
            </w:pPr>
            <w:r>
              <w:t>integer</w:t>
            </w:r>
          </w:p>
        </w:tc>
        <w:tc>
          <w:tcPr>
            <w:tcW w:w="4722" w:type="dxa"/>
          </w:tcPr>
          <w:p w14:paraId="7972F9E4" w14:textId="0720E6F3" w:rsidR="009F198D" w:rsidRDefault="009F198D" w:rsidP="00A86718">
            <w:pPr>
              <w:ind w:left="0"/>
            </w:pPr>
            <w:r>
              <w:t>Format version</w:t>
            </w:r>
            <w:r>
              <w:br/>
              <w:t>(possible values: 1)</w:t>
            </w:r>
          </w:p>
        </w:tc>
        <w:tc>
          <w:tcPr>
            <w:tcW w:w="1559" w:type="dxa"/>
          </w:tcPr>
          <w:p w14:paraId="4AE99DC8" w14:textId="1D45D6B7" w:rsidR="009F198D" w:rsidRDefault="009F198D" w:rsidP="00795F6B">
            <w:pPr>
              <w:ind w:left="0"/>
              <w:jc w:val="center"/>
            </w:pPr>
            <w:r>
              <w:t>Yes</w:t>
            </w:r>
          </w:p>
        </w:tc>
      </w:tr>
      <w:tr w:rsidR="009F198D" w14:paraId="13100A0A" w14:textId="77777777" w:rsidTr="001224CD">
        <w:tc>
          <w:tcPr>
            <w:tcW w:w="2115" w:type="dxa"/>
          </w:tcPr>
          <w:p w14:paraId="617CF658" w14:textId="7B842F41" w:rsidR="009F198D" w:rsidRDefault="009F198D" w:rsidP="00A86718">
            <w:pPr>
              <w:ind w:left="0"/>
            </w:pPr>
            <w:r>
              <w:t>descrip</w:t>
            </w:r>
            <w:bookmarkStart w:id="5" w:name="_GoBack"/>
            <w:bookmarkEnd w:id="5"/>
            <w:r>
              <w:t>tion</w:t>
            </w:r>
          </w:p>
        </w:tc>
        <w:tc>
          <w:tcPr>
            <w:tcW w:w="1405" w:type="dxa"/>
          </w:tcPr>
          <w:p w14:paraId="12036796" w14:textId="761B1C2D" w:rsidR="009F198D" w:rsidRDefault="009F198D" w:rsidP="00795F6B">
            <w:pPr>
              <w:ind w:left="0"/>
              <w:jc w:val="center"/>
            </w:pPr>
            <w:r>
              <w:t>string</w:t>
            </w:r>
          </w:p>
        </w:tc>
        <w:tc>
          <w:tcPr>
            <w:tcW w:w="4722" w:type="dxa"/>
          </w:tcPr>
          <w:p w14:paraId="27A9A243" w14:textId="2D041EDE" w:rsidR="009F198D" w:rsidRDefault="009F198D" w:rsidP="00A86718">
            <w:pPr>
              <w:ind w:left="0"/>
            </w:pPr>
            <w:r>
              <w:t>Trace description (e.g. “From Stockholm to Szczecin”)</w:t>
            </w:r>
            <w:r>
              <w:br/>
              <w:t>(</w:t>
            </w:r>
            <w:r w:rsidR="001224CD">
              <w:t xml:space="preserve">min length: 1, </w:t>
            </w:r>
            <w:r>
              <w:t>max length: 256)</w:t>
            </w:r>
          </w:p>
        </w:tc>
        <w:tc>
          <w:tcPr>
            <w:tcW w:w="1559" w:type="dxa"/>
          </w:tcPr>
          <w:p w14:paraId="31C2A3BB" w14:textId="24E3B2A4" w:rsidR="009F198D" w:rsidRDefault="009F198D" w:rsidP="00795F6B">
            <w:pPr>
              <w:ind w:left="0"/>
              <w:jc w:val="center"/>
            </w:pPr>
            <w:r>
              <w:t>Yes</w:t>
            </w:r>
          </w:p>
        </w:tc>
      </w:tr>
      <w:tr w:rsidR="009F198D" w14:paraId="4B0C5923" w14:textId="2439D7F1" w:rsidTr="001224CD">
        <w:tc>
          <w:tcPr>
            <w:tcW w:w="2115" w:type="dxa"/>
          </w:tcPr>
          <w:p w14:paraId="5BA2EE27" w14:textId="49CCA80C" w:rsidR="009F198D" w:rsidRDefault="009F198D" w:rsidP="00A86718">
            <w:pPr>
              <w:ind w:left="0"/>
            </w:pPr>
            <w:proofErr w:type="spellStart"/>
            <w:r>
              <w:t>clientModel</w:t>
            </w:r>
            <w:proofErr w:type="spellEnd"/>
          </w:p>
        </w:tc>
        <w:tc>
          <w:tcPr>
            <w:tcW w:w="1405" w:type="dxa"/>
          </w:tcPr>
          <w:p w14:paraId="14973280" w14:textId="49175C27" w:rsidR="009F198D" w:rsidRDefault="009F198D" w:rsidP="00795F6B">
            <w:pPr>
              <w:ind w:left="0"/>
              <w:jc w:val="center"/>
            </w:pPr>
            <w:r>
              <w:t>string</w:t>
            </w:r>
          </w:p>
        </w:tc>
        <w:tc>
          <w:tcPr>
            <w:tcW w:w="4722" w:type="dxa"/>
          </w:tcPr>
          <w:p w14:paraId="0779144C" w14:textId="51109BF9" w:rsidR="009F198D" w:rsidRDefault="009F198D" w:rsidP="00A86718">
            <w:pPr>
              <w:ind w:left="0"/>
            </w:pPr>
            <w:r>
              <w:t>Client model (e.g. “SM-G390”)</w:t>
            </w:r>
            <w:r>
              <w:br/>
              <w:t>(max length: 128)</w:t>
            </w:r>
          </w:p>
        </w:tc>
        <w:tc>
          <w:tcPr>
            <w:tcW w:w="1559" w:type="dxa"/>
          </w:tcPr>
          <w:p w14:paraId="5A1E0DBE" w14:textId="60852A0C" w:rsidR="009F198D" w:rsidRDefault="009F198D" w:rsidP="00795F6B">
            <w:pPr>
              <w:ind w:left="0"/>
              <w:jc w:val="center"/>
            </w:pPr>
            <w:r>
              <w:t>No</w:t>
            </w:r>
          </w:p>
        </w:tc>
      </w:tr>
      <w:tr w:rsidR="009F198D" w14:paraId="2F7AA611" w14:textId="4E022005" w:rsidTr="001224CD">
        <w:tc>
          <w:tcPr>
            <w:tcW w:w="2115" w:type="dxa"/>
          </w:tcPr>
          <w:p w14:paraId="33C47007" w14:textId="162DC845" w:rsidR="009F198D" w:rsidRDefault="009F198D" w:rsidP="00A86718">
            <w:pPr>
              <w:ind w:left="0"/>
            </w:pPr>
            <w:proofErr w:type="spellStart"/>
            <w:r>
              <w:t>clientName</w:t>
            </w:r>
            <w:proofErr w:type="spellEnd"/>
          </w:p>
        </w:tc>
        <w:tc>
          <w:tcPr>
            <w:tcW w:w="1405" w:type="dxa"/>
          </w:tcPr>
          <w:p w14:paraId="120A8DFE" w14:textId="3E377BDA" w:rsidR="009F198D" w:rsidRDefault="009F198D" w:rsidP="00795F6B">
            <w:pPr>
              <w:ind w:left="0"/>
              <w:jc w:val="center"/>
            </w:pPr>
            <w:r>
              <w:t>string</w:t>
            </w:r>
          </w:p>
        </w:tc>
        <w:tc>
          <w:tcPr>
            <w:tcW w:w="4722" w:type="dxa"/>
          </w:tcPr>
          <w:p w14:paraId="39F60DC2" w14:textId="36B636C6" w:rsidR="009F198D" w:rsidRDefault="009F198D" w:rsidP="00A86718">
            <w:pPr>
              <w:ind w:left="0"/>
            </w:pPr>
            <w:r>
              <w:t>Client name (e.g. “Samsung Galaxy S</w:t>
            </w:r>
            <w:r w:rsidR="001A166B">
              <w:t>1</w:t>
            </w:r>
            <w:r>
              <w:t>0”)</w:t>
            </w:r>
            <w:r>
              <w:br/>
              <w:t>(max length: 128)</w:t>
            </w:r>
          </w:p>
        </w:tc>
        <w:tc>
          <w:tcPr>
            <w:tcW w:w="1559" w:type="dxa"/>
          </w:tcPr>
          <w:p w14:paraId="42932C2B" w14:textId="0E10165F" w:rsidR="009F198D" w:rsidRDefault="009F198D" w:rsidP="00795F6B">
            <w:pPr>
              <w:ind w:left="0"/>
              <w:jc w:val="center"/>
            </w:pPr>
            <w:r>
              <w:t>No</w:t>
            </w:r>
          </w:p>
        </w:tc>
      </w:tr>
      <w:tr w:rsidR="009F198D" w14:paraId="68E14684" w14:textId="23124AFC" w:rsidTr="001224CD">
        <w:tc>
          <w:tcPr>
            <w:tcW w:w="2115" w:type="dxa"/>
          </w:tcPr>
          <w:p w14:paraId="0F41A4CF" w14:textId="1B86EE6E" w:rsidR="009F198D" w:rsidRDefault="009F198D" w:rsidP="00A86718">
            <w:pPr>
              <w:ind w:left="0"/>
            </w:pPr>
            <w:r>
              <w:t>note</w:t>
            </w:r>
          </w:p>
        </w:tc>
        <w:tc>
          <w:tcPr>
            <w:tcW w:w="1405" w:type="dxa"/>
          </w:tcPr>
          <w:p w14:paraId="645C4960" w14:textId="6A75ED2D" w:rsidR="009F198D" w:rsidRDefault="009F198D" w:rsidP="00795F6B">
            <w:pPr>
              <w:ind w:left="0"/>
              <w:jc w:val="center"/>
            </w:pPr>
            <w:r>
              <w:t>string</w:t>
            </w:r>
          </w:p>
        </w:tc>
        <w:tc>
          <w:tcPr>
            <w:tcW w:w="4722" w:type="dxa"/>
          </w:tcPr>
          <w:p w14:paraId="4377E036" w14:textId="0F1CF31E" w:rsidR="009F198D" w:rsidRDefault="009F198D" w:rsidP="00A86718">
            <w:pPr>
              <w:ind w:left="0"/>
            </w:pPr>
            <w:r>
              <w:t>additional description</w:t>
            </w:r>
            <w:r w:rsidR="00324F3F">
              <w:t xml:space="preserve">, </w:t>
            </w:r>
            <w:proofErr w:type="spellStart"/>
            <w:r w:rsidR="00324F3F">
              <w:t>eg.</w:t>
            </w:r>
            <w:proofErr w:type="spellEnd"/>
            <w:r w:rsidR="00324F3F">
              <w:t xml:space="preserve"> name of network, link test server</w:t>
            </w:r>
            <w:r w:rsidR="00666FB8">
              <w:t xml:space="preserve">. </w:t>
            </w:r>
            <w:proofErr w:type="gramStart"/>
            <w:r>
              <w:t>(</w:t>
            </w:r>
            <w:proofErr w:type="gramEnd"/>
            <w:r w:rsidRPr="009F198D">
              <w:t>max</w:t>
            </w:r>
            <w:r>
              <w:t xml:space="preserve"> le</w:t>
            </w:r>
            <w:r w:rsidRPr="009F198D">
              <w:t xml:space="preserve">ngth: </w:t>
            </w:r>
            <w:r>
              <w:t>512)</w:t>
            </w:r>
          </w:p>
        </w:tc>
        <w:tc>
          <w:tcPr>
            <w:tcW w:w="1559" w:type="dxa"/>
          </w:tcPr>
          <w:p w14:paraId="0FD36577" w14:textId="47CADACA" w:rsidR="009F198D" w:rsidRDefault="009F198D" w:rsidP="00795F6B">
            <w:pPr>
              <w:ind w:left="0"/>
              <w:jc w:val="center"/>
            </w:pPr>
            <w:r>
              <w:t>No</w:t>
            </w:r>
          </w:p>
        </w:tc>
      </w:tr>
    </w:tbl>
    <w:p w14:paraId="24391596" w14:textId="7F076C3C" w:rsidR="00A86718" w:rsidRDefault="00A86718" w:rsidP="00A86718"/>
    <w:p w14:paraId="5AD03F18" w14:textId="16BE1597" w:rsidR="00A86718" w:rsidRPr="00A86718" w:rsidRDefault="00914DD3" w:rsidP="00914DD3">
      <w:pPr>
        <w:pStyle w:val="Heading2"/>
      </w:pPr>
      <w:bookmarkStart w:id="6" w:name="_Toc40433413"/>
      <w:bookmarkStart w:id="7" w:name="_Ref40433468"/>
      <w:r>
        <w:t>E</w:t>
      </w:r>
      <w:r w:rsidR="00A86718">
        <w:t>ntry</w:t>
      </w:r>
      <w:bookmarkEnd w:id="6"/>
      <w:bookmarkEnd w:id="7"/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2342"/>
        <w:gridCol w:w="1502"/>
        <w:gridCol w:w="4569"/>
        <w:gridCol w:w="1513"/>
      </w:tblGrid>
      <w:tr w:rsidR="00A86718" w:rsidRPr="00795F6B" w14:paraId="20A984F4" w14:textId="7A474F99" w:rsidTr="006A2082">
        <w:tc>
          <w:tcPr>
            <w:tcW w:w="2342" w:type="dxa"/>
          </w:tcPr>
          <w:p w14:paraId="7F2A0322" w14:textId="56A29D0B" w:rsidR="00A86718" w:rsidRPr="00795F6B" w:rsidRDefault="00A86718" w:rsidP="00795F6B">
            <w:pPr>
              <w:ind w:left="0"/>
              <w:jc w:val="center"/>
              <w:rPr>
                <w:b/>
                <w:bCs/>
              </w:rPr>
            </w:pPr>
            <w:r w:rsidRPr="00795F6B">
              <w:rPr>
                <w:b/>
                <w:bCs/>
              </w:rPr>
              <w:t>Name</w:t>
            </w:r>
          </w:p>
        </w:tc>
        <w:tc>
          <w:tcPr>
            <w:tcW w:w="1502" w:type="dxa"/>
          </w:tcPr>
          <w:p w14:paraId="09C73EEB" w14:textId="30ECB430" w:rsidR="00A86718" w:rsidRPr="00795F6B" w:rsidRDefault="00A86718" w:rsidP="00795F6B">
            <w:pPr>
              <w:ind w:left="0"/>
              <w:jc w:val="center"/>
              <w:rPr>
                <w:b/>
                <w:bCs/>
              </w:rPr>
            </w:pPr>
            <w:r w:rsidRPr="00795F6B">
              <w:rPr>
                <w:b/>
                <w:bCs/>
              </w:rPr>
              <w:t>Type</w:t>
            </w:r>
          </w:p>
        </w:tc>
        <w:tc>
          <w:tcPr>
            <w:tcW w:w="4569" w:type="dxa"/>
          </w:tcPr>
          <w:p w14:paraId="3BC571BF" w14:textId="0AB3897B" w:rsidR="00A86718" w:rsidRPr="00795F6B" w:rsidRDefault="00A86718" w:rsidP="00795F6B">
            <w:pPr>
              <w:ind w:left="0"/>
              <w:jc w:val="center"/>
              <w:rPr>
                <w:b/>
                <w:bCs/>
              </w:rPr>
            </w:pPr>
            <w:r w:rsidRPr="00795F6B">
              <w:rPr>
                <w:b/>
                <w:bCs/>
              </w:rPr>
              <w:t>Description</w:t>
            </w:r>
          </w:p>
        </w:tc>
        <w:tc>
          <w:tcPr>
            <w:tcW w:w="1513" w:type="dxa"/>
          </w:tcPr>
          <w:p w14:paraId="1CC58703" w14:textId="4C3569F5" w:rsidR="00A86718" w:rsidRPr="00795F6B" w:rsidRDefault="00A86718" w:rsidP="00795F6B">
            <w:pPr>
              <w:ind w:left="0"/>
              <w:jc w:val="center"/>
              <w:rPr>
                <w:b/>
                <w:bCs/>
              </w:rPr>
            </w:pPr>
            <w:r w:rsidRPr="00795F6B">
              <w:rPr>
                <w:b/>
                <w:bCs/>
              </w:rPr>
              <w:t>Mandatory</w:t>
            </w:r>
          </w:p>
        </w:tc>
      </w:tr>
      <w:tr w:rsidR="00A86718" w14:paraId="634DECC6" w14:textId="60D93D41" w:rsidTr="006A2082">
        <w:tc>
          <w:tcPr>
            <w:tcW w:w="2342" w:type="dxa"/>
          </w:tcPr>
          <w:p w14:paraId="225E52F1" w14:textId="26953522" w:rsidR="00A86718" w:rsidRDefault="006A2082" w:rsidP="0009440B">
            <w:pPr>
              <w:ind w:left="0"/>
            </w:pPr>
            <w:proofErr w:type="spellStart"/>
            <w:r>
              <w:t>entry</w:t>
            </w:r>
            <w:r w:rsidR="00A86718">
              <w:t>No</w:t>
            </w:r>
            <w:proofErr w:type="spellEnd"/>
          </w:p>
        </w:tc>
        <w:tc>
          <w:tcPr>
            <w:tcW w:w="1502" w:type="dxa"/>
          </w:tcPr>
          <w:p w14:paraId="17A0BA46" w14:textId="3D14BFDA" w:rsidR="00A86718" w:rsidRDefault="00A86718" w:rsidP="00795F6B">
            <w:pPr>
              <w:ind w:left="0"/>
              <w:jc w:val="center"/>
            </w:pPr>
            <w:r>
              <w:t>integer</w:t>
            </w:r>
          </w:p>
        </w:tc>
        <w:tc>
          <w:tcPr>
            <w:tcW w:w="4569" w:type="dxa"/>
          </w:tcPr>
          <w:p w14:paraId="0C16D74A" w14:textId="7EFA62B0" w:rsidR="00A86718" w:rsidRDefault="00DA4AC0" w:rsidP="0009440B">
            <w:pPr>
              <w:ind w:left="0"/>
            </w:pPr>
            <w:r w:rsidRPr="00DA4AC0">
              <w:t>Trace entry number in ascending order</w:t>
            </w:r>
            <w:r w:rsidR="009F198D">
              <w:br/>
              <w:t>(minimum value: 1)</w:t>
            </w:r>
          </w:p>
        </w:tc>
        <w:tc>
          <w:tcPr>
            <w:tcW w:w="1513" w:type="dxa"/>
          </w:tcPr>
          <w:p w14:paraId="090FC52D" w14:textId="32247096" w:rsidR="00A86718" w:rsidRDefault="00A86718" w:rsidP="00795F6B">
            <w:pPr>
              <w:ind w:left="0"/>
              <w:jc w:val="center"/>
            </w:pPr>
            <w:r>
              <w:t>Yes</w:t>
            </w:r>
          </w:p>
        </w:tc>
      </w:tr>
      <w:tr w:rsidR="00A86718" w14:paraId="13E7DC57" w14:textId="3D0C0BAA" w:rsidTr="006A2082">
        <w:tc>
          <w:tcPr>
            <w:tcW w:w="2342" w:type="dxa"/>
          </w:tcPr>
          <w:p w14:paraId="3F815F4A" w14:textId="2DFEEC88" w:rsidR="00A86718" w:rsidRDefault="00A86718" w:rsidP="0009440B">
            <w:pPr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02" w:type="dxa"/>
          </w:tcPr>
          <w:p w14:paraId="61318148" w14:textId="440D635F" w:rsidR="00A86718" w:rsidRDefault="00A86718" w:rsidP="00795F6B">
            <w:pPr>
              <w:ind w:left="0"/>
              <w:jc w:val="center"/>
            </w:pPr>
            <w:r>
              <w:t>string</w:t>
            </w:r>
          </w:p>
        </w:tc>
        <w:tc>
          <w:tcPr>
            <w:tcW w:w="4569" w:type="dxa"/>
          </w:tcPr>
          <w:p w14:paraId="43399A79" w14:textId="2F21E692" w:rsidR="00A86718" w:rsidRDefault="00A86718" w:rsidP="0009440B">
            <w:pPr>
              <w:ind w:left="0"/>
            </w:pPr>
            <w:r w:rsidRPr="00A86718">
              <w:t xml:space="preserve">UTC timestamp in format </w:t>
            </w:r>
            <w:r w:rsidR="00DA4AC0">
              <w:t>“</w:t>
            </w:r>
            <w:proofErr w:type="spellStart"/>
            <w:r w:rsidR="00DA4AC0" w:rsidRPr="00DA4AC0">
              <w:t>YYYY-MM-DDThh:</w:t>
            </w:r>
            <w:proofErr w:type="gramStart"/>
            <w:r w:rsidR="00DA4AC0" w:rsidRPr="00DA4AC0">
              <w:t>mm:ssTZD</w:t>
            </w:r>
            <w:proofErr w:type="spellEnd"/>
            <w:proofErr w:type="gramEnd"/>
            <w:r w:rsidR="00DA4AC0">
              <w:t xml:space="preserve">” according to </w:t>
            </w:r>
            <w:r w:rsidR="00DA4AC0" w:rsidRPr="00DA4AC0">
              <w:t>ISO 8601</w:t>
            </w:r>
            <w:r w:rsidR="00DA4AC0">
              <w:br/>
            </w:r>
            <w:r w:rsidR="00DA4AC0" w:rsidRPr="00DA4AC0">
              <w:t>(e</w:t>
            </w:r>
            <w:r w:rsidR="00DA4AC0">
              <w:t>.</w:t>
            </w:r>
            <w:r w:rsidR="00DA4AC0" w:rsidRPr="00DA4AC0">
              <w:t>g</w:t>
            </w:r>
            <w:r w:rsidR="00DA4AC0">
              <w:t>.</w:t>
            </w:r>
            <w:r w:rsidR="00DA4AC0" w:rsidRPr="00DA4AC0">
              <w:t xml:space="preserve"> </w:t>
            </w:r>
            <w:r w:rsidR="00DA4AC0">
              <w:br/>
            </w:r>
            <w:r w:rsidR="00DA4AC0" w:rsidRPr="00DA4AC0">
              <w:lastRenderedPageBreak/>
              <w:t>1997-07-16T19:20:30+01:00</w:t>
            </w:r>
            <w:r w:rsidR="00DA4AC0">
              <w:t>,</w:t>
            </w:r>
            <w:r w:rsidR="00DA4AC0">
              <w:br/>
            </w:r>
            <w:r w:rsidR="00DA4AC0" w:rsidRPr="00DA4AC0">
              <w:t>1997-07-16T19:20:30</w:t>
            </w:r>
            <w:r w:rsidR="00DA4AC0">
              <w:t>Z</w:t>
            </w:r>
            <w:r w:rsidR="00DA4AC0" w:rsidRPr="00DA4AC0">
              <w:t>)</w:t>
            </w:r>
          </w:p>
        </w:tc>
        <w:tc>
          <w:tcPr>
            <w:tcW w:w="1513" w:type="dxa"/>
          </w:tcPr>
          <w:p w14:paraId="12285B11" w14:textId="2B03A5CB" w:rsidR="00A86718" w:rsidRDefault="00A86718" w:rsidP="00795F6B">
            <w:pPr>
              <w:ind w:left="0"/>
              <w:jc w:val="center"/>
            </w:pPr>
            <w:r>
              <w:lastRenderedPageBreak/>
              <w:t>Yes</w:t>
            </w:r>
          </w:p>
        </w:tc>
      </w:tr>
      <w:tr w:rsidR="00A86718" w14:paraId="68768144" w14:textId="313A5AA4" w:rsidTr="006A2082">
        <w:tc>
          <w:tcPr>
            <w:tcW w:w="2342" w:type="dxa"/>
          </w:tcPr>
          <w:p w14:paraId="40FCBAEA" w14:textId="70C0177D" w:rsidR="00A86718" w:rsidRDefault="00922045" w:rsidP="0009440B">
            <w:pPr>
              <w:ind w:left="0"/>
            </w:pPr>
            <w:r>
              <w:t>network</w:t>
            </w:r>
          </w:p>
        </w:tc>
        <w:tc>
          <w:tcPr>
            <w:tcW w:w="1502" w:type="dxa"/>
          </w:tcPr>
          <w:p w14:paraId="3A9B7D86" w14:textId="6B355555" w:rsidR="00A86718" w:rsidRDefault="00A86718" w:rsidP="00795F6B">
            <w:pPr>
              <w:ind w:left="0"/>
              <w:jc w:val="center"/>
            </w:pPr>
            <w:r>
              <w:t>string</w:t>
            </w:r>
          </w:p>
        </w:tc>
        <w:tc>
          <w:tcPr>
            <w:tcW w:w="4569" w:type="dxa"/>
          </w:tcPr>
          <w:p w14:paraId="7A2B4156" w14:textId="04F47BC9" w:rsidR="00A86718" w:rsidRDefault="00A86718" w:rsidP="0009440B">
            <w:pPr>
              <w:ind w:left="0"/>
            </w:pPr>
            <w:r>
              <w:t>Network operator name</w:t>
            </w:r>
            <w:r w:rsidR="00922045">
              <w:t xml:space="preserve"> or </w:t>
            </w:r>
            <w:r w:rsidR="00922045" w:rsidRPr="00922045">
              <w:t>the numeric name (MCC+MNC)</w:t>
            </w:r>
            <w:r w:rsidR="001224CD">
              <w:br/>
              <w:t>(max length: 128)</w:t>
            </w:r>
          </w:p>
        </w:tc>
        <w:tc>
          <w:tcPr>
            <w:tcW w:w="1513" w:type="dxa"/>
          </w:tcPr>
          <w:p w14:paraId="26B419A6" w14:textId="5DF4A1DE" w:rsidR="00A86718" w:rsidRDefault="00A86718" w:rsidP="00795F6B">
            <w:pPr>
              <w:ind w:left="0"/>
              <w:jc w:val="center"/>
            </w:pPr>
            <w:r>
              <w:t>No</w:t>
            </w:r>
          </w:p>
        </w:tc>
      </w:tr>
      <w:tr w:rsidR="00A86718" w14:paraId="10BFE34C" w14:textId="22DD6320" w:rsidTr="006A2082">
        <w:tc>
          <w:tcPr>
            <w:tcW w:w="2342" w:type="dxa"/>
          </w:tcPr>
          <w:p w14:paraId="44886F11" w14:textId="71FF61B0" w:rsidR="00A86718" w:rsidRDefault="00A86718" w:rsidP="0009440B">
            <w:pPr>
              <w:ind w:left="0"/>
            </w:pPr>
            <w:proofErr w:type="spellStart"/>
            <w:r>
              <w:t>dlBw</w:t>
            </w:r>
            <w:proofErr w:type="spellEnd"/>
          </w:p>
        </w:tc>
        <w:tc>
          <w:tcPr>
            <w:tcW w:w="1502" w:type="dxa"/>
          </w:tcPr>
          <w:p w14:paraId="4119B1F9" w14:textId="24143B2C" w:rsidR="00A86718" w:rsidRDefault="00A86718" w:rsidP="00795F6B">
            <w:pPr>
              <w:ind w:left="0"/>
              <w:jc w:val="center"/>
            </w:pPr>
            <w:r>
              <w:t>integer</w:t>
            </w:r>
          </w:p>
        </w:tc>
        <w:tc>
          <w:tcPr>
            <w:tcW w:w="4569" w:type="dxa"/>
          </w:tcPr>
          <w:p w14:paraId="11CD6C49" w14:textId="032CA292" w:rsidR="00A86718" w:rsidRDefault="00A86718" w:rsidP="0009440B">
            <w:pPr>
              <w:ind w:left="0"/>
            </w:pPr>
            <w:r>
              <w:t xml:space="preserve">Downlink bandwidth in </w:t>
            </w:r>
            <w:proofErr w:type="spellStart"/>
            <w:r>
              <w:t>kpbs</w:t>
            </w:r>
            <w:proofErr w:type="spellEnd"/>
          </w:p>
        </w:tc>
        <w:tc>
          <w:tcPr>
            <w:tcW w:w="1513" w:type="dxa"/>
          </w:tcPr>
          <w:p w14:paraId="22307AF9" w14:textId="7E2029F0" w:rsidR="00A86718" w:rsidRDefault="006A2082" w:rsidP="00795F6B">
            <w:pPr>
              <w:ind w:left="0"/>
              <w:jc w:val="center"/>
            </w:pPr>
            <w:r>
              <w:t>No</w:t>
            </w:r>
          </w:p>
        </w:tc>
      </w:tr>
      <w:tr w:rsidR="00A86718" w14:paraId="0B1ECB1F" w14:textId="38EA6CB6" w:rsidTr="006A2082">
        <w:tc>
          <w:tcPr>
            <w:tcW w:w="2342" w:type="dxa"/>
          </w:tcPr>
          <w:p w14:paraId="2C7F859F" w14:textId="272C6E6F" w:rsidR="00A86718" w:rsidRDefault="00A86718" w:rsidP="0009440B">
            <w:pPr>
              <w:ind w:left="0"/>
            </w:pPr>
            <w:proofErr w:type="spellStart"/>
            <w:r>
              <w:t>dlLatency</w:t>
            </w:r>
            <w:proofErr w:type="spellEnd"/>
          </w:p>
        </w:tc>
        <w:tc>
          <w:tcPr>
            <w:tcW w:w="1502" w:type="dxa"/>
          </w:tcPr>
          <w:p w14:paraId="3335E247" w14:textId="596759FF" w:rsidR="00A86718" w:rsidRDefault="00A86718" w:rsidP="00795F6B">
            <w:pPr>
              <w:ind w:left="0"/>
              <w:jc w:val="center"/>
            </w:pPr>
            <w:r>
              <w:t>integer</w:t>
            </w:r>
          </w:p>
        </w:tc>
        <w:tc>
          <w:tcPr>
            <w:tcW w:w="4569" w:type="dxa"/>
          </w:tcPr>
          <w:p w14:paraId="35369C81" w14:textId="4F807966" w:rsidR="00A86718" w:rsidRDefault="00A86718" w:rsidP="0009440B">
            <w:pPr>
              <w:ind w:left="0"/>
            </w:pPr>
            <w:r>
              <w:t>Downlink latency to first bytes in microseconds</w:t>
            </w:r>
          </w:p>
        </w:tc>
        <w:tc>
          <w:tcPr>
            <w:tcW w:w="1513" w:type="dxa"/>
          </w:tcPr>
          <w:p w14:paraId="14595C2F" w14:textId="621374C9" w:rsidR="00A86718" w:rsidRDefault="00BE4860" w:rsidP="00795F6B">
            <w:pPr>
              <w:ind w:left="0"/>
              <w:jc w:val="center"/>
            </w:pPr>
            <w:r>
              <w:t>No</w:t>
            </w:r>
          </w:p>
        </w:tc>
      </w:tr>
      <w:tr w:rsidR="00A86718" w14:paraId="4C544AE6" w14:textId="4332374A" w:rsidTr="006A2082">
        <w:tc>
          <w:tcPr>
            <w:tcW w:w="2342" w:type="dxa"/>
          </w:tcPr>
          <w:p w14:paraId="376317F7" w14:textId="1850B08C" w:rsidR="00A86718" w:rsidRDefault="00A86718" w:rsidP="0009440B">
            <w:pPr>
              <w:ind w:left="0"/>
            </w:pPr>
            <w:proofErr w:type="spellStart"/>
            <w:r>
              <w:t>ulBw</w:t>
            </w:r>
            <w:proofErr w:type="spellEnd"/>
          </w:p>
        </w:tc>
        <w:tc>
          <w:tcPr>
            <w:tcW w:w="1502" w:type="dxa"/>
          </w:tcPr>
          <w:p w14:paraId="6F9B1EF1" w14:textId="332EC725" w:rsidR="00A86718" w:rsidRDefault="00A86718" w:rsidP="00795F6B">
            <w:pPr>
              <w:ind w:left="0"/>
              <w:jc w:val="center"/>
            </w:pPr>
            <w:r>
              <w:t>integer</w:t>
            </w:r>
          </w:p>
        </w:tc>
        <w:tc>
          <w:tcPr>
            <w:tcW w:w="4569" w:type="dxa"/>
          </w:tcPr>
          <w:p w14:paraId="2CFEF6F1" w14:textId="202119EB" w:rsidR="00A86718" w:rsidRDefault="00A86718" w:rsidP="0009440B">
            <w:pPr>
              <w:ind w:left="0"/>
            </w:pPr>
            <w:r>
              <w:t xml:space="preserve">Uplink bandwidth in </w:t>
            </w:r>
            <w:proofErr w:type="spellStart"/>
            <w:r>
              <w:t>kpbs</w:t>
            </w:r>
            <w:proofErr w:type="spellEnd"/>
          </w:p>
        </w:tc>
        <w:tc>
          <w:tcPr>
            <w:tcW w:w="1513" w:type="dxa"/>
          </w:tcPr>
          <w:p w14:paraId="787FDEE8" w14:textId="5D52027A" w:rsidR="00A86718" w:rsidRDefault="006A2082" w:rsidP="00795F6B">
            <w:pPr>
              <w:ind w:left="0"/>
              <w:jc w:val="center"/>
            </w:pPr>
            <w:r>
              <w:t>No</w:t>
            </w:r>
          </w:p>
        </w:tc>
      </w:tr>
      <w:tr w:rsidR="00A86718" w14:paraId="7E1379AD" w14:textId="5C975FFE" w:rsidTr="006A2082">
        <w:tc>
          <w:tcPr>
            <w:tcW w:w="2342" w:type="dxa"/>
          </w:tcPr>
          <w:p w14:paraId="58CA411B" w14:textId="7AF6FBE1" w:rsidR="00A86718" w:rsidRDefault="00A86718" w:rsidP="0009440B">
            <w:pPr>
              <w:ind w:left="0"/>
            </w:pPr>
            <w:proofErr w:type="spellStart"/>
            <w:r>
              <w:t>ulLatency</w:t>
            </w:r>
            <w:proofErr w:type="spellEnd"/>
          </w:p>
        </w:tc>
        <w:tc>
          <w:tcPr>
            <w:tcW w:w="1502" w:type="dxa"/>
          </w:tcPr>
          <w:p w14:paraId="623083B2" w14:textId="0BA0FFC0" w:rsidR="00A86718" w:rsidRDefault="00A86718" w:rsidP="00795F6B">
            <w:pPr>
              <w:ind w:left="0"/>
              <w:jc w:val="center"/>
            </w:pPr>
            <w:r>
              <w:t>integer</w:t>
            </w:r>
          </w:p>
        </w:tc>
        <w:tc>
          <w:tcPr>
            <w:tcW w:w="4569" w:type="dxa"/>
          </w:tcPr>
          <w:p w14:paraId="7A392A2A" w14:textId="212262F1" w:rsidR="00A86718" w:rsidRDefault="00A86718" w:rsidP="0009440B">
            <w:pPr>
              <w:ind w:left="0"/>
            </w:pPr>
            <w:r>
              <w:t>Uplink latency to first bytes in microseconds</w:t>
            </w:r>
          </w:p>
        </w:tc>
        <w:tc>
          <w:tcPr>
            <w:tcW w:w="1513" w:type="dxa"/>
          </w:tcPr>
          <w:p w14:paraId="364A7AE6" w14:textId="6B78B50C" w:rsidR="00A86718" w:rsidRDefault="00BE4860" w:rsidP="00795F6B">
            <w:pPr>
              <w:ind w:left="0"/>
              <w:jc w:val="center"/>
            </w:pPr>
            <w:r>
              <w:t>No</w:t>
            </w:r>
          </w:p>
        </w:tc>
      </w:tr>
      <w:tr w:rsidR="00A86718" w14:paraId="01A9E6B7" w14:textId="6259AB69" w:rsidTr="006A2082">
        <w:tc>
          <w:tcPr>
            <w:tcW w:w="2342" w:type="dxa"/>
          </w:tcPr>
          <w:p w14:paraId="4C2FDBC1" w14:textId="770DA557" w:rsidR="005F3B30" w:rsidRDefault="001224CD" w:rsidP="0009440B">
            <w:pPr>
              <w:ind w:left="0"/>
            </w:pPr>
            <w:r>
              <w:t>latitude</w:t>
            </w:r>
            <w:r w:rsidR="00F80A46">
              <w:t xml:space="preserve">, </w:t>
            </w:r>
            <w:r>
              <w:t>longitude</w:t>
            </w:r>
            <w:r w:rsidR="005F3B30">
              <w:t>,</w:t>
            </w:r>
            <w:r w:rsidR="005F3B30">
              <w:br/>
              <w:t>accuracy</w:t>
            </w:r>
          </w:p>
        </w:tc>
        <w:tc>
          <w:tcPr>
            <w:tcW w:w="1502" w:type="dxa"/>
          </w:tcPr>
          <w:p w14:paraId="630E6955" w14:textId="31AA6252" w:rsidR="00A86718" w:rsidRDefault="00F80A46" w:rsidP="00795F6B">
            <w:pPr>
              <w:ind w:left="0"/>
              <w:jc w:val="center"/>
            </w:pPr>
            <w:r>
              <w:t>d</w:t>
            </w:r>
            <w:r w:rsidR="00A86718">
              <w:t>ouble</w:t>
            </w:r>
            <w:r>
              <w:t>, double</w:t>
            </w:r>
            <w:r w:rsidR="00F07C62">
              <w:t>,</w:t>
            </w:r>
            <w:r w:rsidR="00F07C62">
              <w:br/>
              <w:t>double</w:t>
            </w:r>
          </w:p>
        </w:tc>
        <w:tc>
          <w:tcPr>
            <w:tcW w:w="4569" w:type="dxa"/>
          </w:tcPr>
          <w:p w14:paraId="3AEBC323" w14:textId="50273447" w:rsidR="00A86718" w:rsidRDefault="00A86718" w:rsidP="0009440B">
            <w:pPr>
              <w:ind w:left="0"/>
            </w:pPr>
            <w:r>
              <w:t>GPS latitude</w:t>
            </w:r>
            <w:r w:rsidR="00F80A46">
              <w:t>, longitude</w:t>
            </w:r>
            <w:r>
              <w:t xml:space="preserve"> in decimal degre</w:t>
            </w:r>
            <w:r w:rsidR="00F80A46">
              <w:t>e</w:t>
            </w:r>
            <w:r>
              <w:t>s</w:t>
            </w:r>
            <w:r w:rsidR="00F80A46">
              <w:t xml:space="preserve"> (DD) in </w:t>
            </w:r>
            <w:r w:rsidR="00F80A46" w:rsidRPr="00F80A46">
              <w:t>WGS-84</w:t>
            </w:r>
            <w:r w:rsidR="00F80A46">
              <w:t xml:space="preserve"> format</w:t>
            </w:r>
            <w:r w:rsidR="002372D8">
              <w:t>, accuracy in meters</w:t>
            </w:r>
          </w:p>
        </w:tc>
        <w:tc>
          <w:tcPr>
            <w:tcW w:w="1513" w:type="dxa"/>
          </w:tcPr>
          <w:p w14:paraId="2511BD87" w14:textId="1EA3FBE2" w:rsidR="00A86718" w:rsidRDefault="00A86718" w:rsidP="00795F6B">
            <w:pPr>
              <w:ind w:left="0"/>
              <w:jc w:val="center"/>
            </w:pPr>
            <w:r>
              <w:t>No</w:t>
            </w:r>
          </w:p>
        </w:tc>
      </w:tr>
      <w:tr w:rsidR="00A86718" w14:paraId="645B5294" w14:textId="6C7B5DA2" w:rsidTr="006A2082">
        <w:tc>
          <w:tcPr>
            <w:tcW w:w="2342" w:type="dxa"/>
          </w:tcPr>
          <w:p w14:paraId="52BB88A2" w14:textId="285A3FC3" w:rsidR="00A86718" w:rsidRDefault="00922045" w:rsidP="0009440B">
            <w:pPr>
              <w:ind w:left="0"/>
            </w:pPr>
            <w:r>
              <w:t>note</w:t>
            </w:r>
          </w:p>
        </w:tc>
        <w:tc>
          <w:tcPr>
            <w:tcW w:w="1502" w:type="dxa"/>
          </w:tcPr>
          <w:p w14:paraId="7F75A2E9" w14:textId="1C4CF308" w:rsidR="00A86718" w:rsidRDefault="00A86718" w:rsidP="00795F6B">
            <w:pPr>
              <w:ind w:left="0"/>
              <w:jc w:val="center"/>
            </w:pPr>
            <w:r>
              <w:t>string</w:t>
            </w:r>
          </w:p>
        </w:tc>
        <w:tc>
          <w:tcPr>
            <w:tcW w:w="4569" w:type="dxa"/>
          </w:tcPr>
          <w:p w14:paraId="5EF7D2B5" w14:textId="3785D291" w:rsidR="00A86718" w:rsidRDefault="00A86718" w:rsidP="0009440B">
            <w:pPr>
              <w:ind w:left="0"/>
            </w:pPr>
            <w:r>
              <w:t>Additional description</w:t>
            </w:r>
            <w:r w:rsidR="00CE4EF4">
              <w:br/>
              <w:t>(max length: 512)</w:t>
            </w:r>
          </w:p>
        </w:tc>
        <w:tc>
          <w:tcPr>
            <w:tcW w:w="1513" w:type="dxa"/>
          </w:tcPr>
          <w:p w14:paraId="53C40676" w14:textId="3FF8538F" w:rsidR="00A86718" w:rsidRDefault="00A86718" w:rsidP="00795F6B">
            <w:pPr>
              <w:ind w:left="0"/>
              <w:jc w:val="center"/>
            </w:pPr>
            <w:r>
              <w:t>No</w:t>
            </w:r>
          </w:p>
        </w:tc>
      </w:tr>
    </w:tbl>
    <w:p w14:paraId="247E98CF" w14:textId="3F70B74F" w:rsidR="00D86515" w:rsidRDefault="00D86515" w:rsidP="0009440B"/>
    <w:p w14:paraId="394F94B5" w14:textId="0B9AB1D2" w:rsidR="001224CD" w:rsidRPr="001224CD" w:rsidRDefault="001224CD" w:rsidP="0009440B">
      <w:r>
        <w:rPr>
          <w:i/>
          <w:iCs/>
        </w:rPr>
        <w:t xml:space="preserve">Note 1: </w:t>
      </w:r>
      <w:r>
        <w:t>minimum number of entries is 2</w:t>
      </w:r>
    </w:p>
    <w:p w14:paraId="3FB71E37" w14:textId="6A4679A9" w:rsidR="00DA4AC0" w:rsidRDefault="00DA4AC0" w:rsidP="0009440B">
      <w:r>
        <w:rPr>
          <w:i/>
          <w:iCs/>
        </w:rPr>
        <w:t xml:space="preserve">Note </w:t>
      </w:r>
      <w:r w:rsidR="00F07C62">
        <w:rPr>
          <w:i/>
          <w:iCs/>
        </w:rPr>
        <w:t>2</w:t>
      </w:r>
      <w:r w:rsidRPr="00DA4AC0">
        <w:t>:</w:t>
      </w:r>
      <w:r>
        <w:t xml:space="preserve"> </w:t>
      </w:r>
      <w:proofErr w:type="spellStart"/>
      <w:r>
        <w:t>entryNo</w:t>
      </w:r>
      <w:proofErr w:type="spellEnd"/>
      <w:r>
        <w:t xml:space="preserve"> – value must be ascending for </w:t>
      </w:r>
      <w:r w:rsidRPr="00DA4AC0">
        <w:t>subsequent</w:t>
      </w:r>
      <w:r>
        <w:t xml:space="preserve"> entries</w:t>
      </w:r>
    </w:p>
    <w:p w14:paraId="786CD93A" w14:textId="5BAC6773" w:rsidR="00DA4AC0" w:rsidRDefault="00DA4AC0" w:rsidP="0009440B">
      <w:r>
        <w:rPr>
          <w:i/>
          <w:iCs/>
        </w:rPr>
        <w:t xml:space="preserve">Note </w:t>
      </w:r>
      <w:r w:rsidR="00F07C62">
        <w:rPr>
          <w:i/>
          <w:iCs/>
        </w:rPr>
        <w:t>3</w:t>
      </w:r>
      <w:r w:rsidRPr="00DA4AC0">
        <w:t>:</w:t>
      </w:r>
      <w:r>
        <w:t xml:space="preserve"> </w:t>
      </w:r>
      <w:proofErr w:type="spellStart"/>
      <w:r>
        <w:t>dateTime</w:t>
      </w:r>
      <w:proofErr w:type="spellEnd"/>
      <w:r>
        <w:t xml:space="preserve"> – must be greater for subsequent entries</w:t>
      </w:r>
    </w:p>
    <w:p w14:paraId="000987F7" w14:textId="77777777" w:rsidR="00D50EF7" w:rsidRDefault="00D50EF7" w:rsidP="0009440B"/>
    <w:p w14:paraId="39343444" w14:textId="77777777" w:rsidR="00D50EF7" w:rsidRDefault="00D50EF7" w:rsidP="00D50EF7">
      <w:pPr>
        <w:pStyle w:val="Heading2"/>
        <w:numPr>
          <w:ilvl w:val="0"/>
          <w:numId w:val="0"/>
        </w:numPr>
        <w:ind w:left="432"/>
      </w:pPr>
      <w:bookmarkStart w:id="8" w:name="_Toc40433414"/>
    </w:p>
    <w:p w14:paraId="1AD0C50A" w14:textId="77777777" w:rsidR="00D50EF7" w:rsidRDefault="00D50EF7" w:rsidP="00D50EF7">
      <w:pPr>
        <w:pStyle w:val="Heading2"/>
        <w:numPr>
          <w:ilvl w:val="0"/>
          <w:numId w:val="0"/>
        </w:numPr>
        <w:ind w:left="432"/>
      </w:pPr>
    </w:p>
    <w:p w14:paraId="34C57C3E" w14:textId="173C2294" w:rsidR="00D50EF7" w:rsidRDefault="00D50EF7" w:rsidP="00D50EF7">
      <w:pPr>
        <w:pStyle w:val="Heading2"/>
        <w:numPr>
          <w:ilvl w:val="0"/>
          <w:numId w:val="0"/>
        </w:numPr>
        <w:ind w:left="432"/>
      </w:pPr>
    </w:p>
    <w:p w14:paraId="74955A34" w14:textId="608E0316" w:rsidR="00D50EF7" w:rsidRDefault="00D50EF7" w:rsidP="00D50EF7"/>
    <w:p w14:paraId="4319496B" w14:textId="77777777" w:rsidR="00D50EF7" w:rsidRPr="00D50EF7" w:rsidRDefault="00D50EF7" w:rsidP="00D50EF7"/>
    <w:p w14:paraId="3E1E6F31" w14:textId="5623C18F" w:rsidR="00A86718" w:rsidRDefault="00A86718" w:rsidP="00A86718">
      <w:pPr>
        <w:pStyle w:val="Heading2"/>
      </w:pPr>
      <w:r>
        <w:lastRenderedPageBreak/>
        <w:t>Trace schema in JSON</w:t>
      </w:r>
      <w:bookmarkEnd w:id="8"/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9926"/>
      </w:tblGrid>
      <w:tr w:rsidR="00A07496" w:rsidRPr="00632168" w14:paraId="489655A3" w14:textId="77777777" w:rsidTr="00B10E74">
        <w:tc>
          <w:tcPr>
            <w:tcW w:w="10358" w:type="dxa"/>
          </w:tcPr>
          <w:p w14:paraId="60561601" w14:textId="77777777" w:rsidR="00A07496" w:rsidRDefault="00A07496" w:rsidP="00B10E74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</w:pPr>
          </w:p>
          <w:p w14:paraId="6A37B101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  <w:t>{</w:t>
            </w:r>
          </w:p>
          <w:p w14:paraId="758E5E48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  <w:t xml:space="preserve">  "$schema": "http://json-schema.org/draft-07/schema#",</w:t>
            </w:r>
          </w:p>
          <w:p w14:paraId="71C3F813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"$id": "http://example.com/product.schema.json",</w:t>
            </w:r>
          </w:p>
          <w:p w14:paraId="0610DDED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"title": "LPP trace schema",</w:t>
            </w:r>
          </w:p>
          <w:p w14:paraId="501E8BAA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"description": "Link Performance Prediction trace file schema",</w:t>
            </w:r>
          </w:p>
          <w:p w14:paraId="3EE0C5EF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"type": "object",</w:t>
            </w:r>
          </w:p>
          <w:p w14:paraId="50163F1C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"properties": {</w:t>
            </w:r>
          </w:p>
          <w:p w14:paraId="007FF47C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"version": {</w:t>
            </w:r>
          </w:p>
          <w:p w14:paraId="47D2EE52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"description": "Format version",</w:t>
            </w:r>
          </w:p>
          <w:p w14:paraId="020D9F41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"type": "integer",</w:t>
            </w:r>
          </w:p>
          <w:p w14:paraId="5FA328EC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"enum": [</w:t>
            </w:r>
          </w:p>
          <w:p w14:paraId="1165DB4D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1</w:t>
            </w:r>
          </w:p>
          <w:p w14:paraId="0B9AE33B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]</w:t>
            </w:r>
          </w:p>
          <w:p w14:paraId="500C0222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},</w:t>
            </w:r>
          </w:p>
          <w:p w14:paraId="77BAB8ED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"description": {</w:t>
            </w:r>
          </w:p>
          <w:p w14:paraId="51554F7D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"description": "Trace description (e.g. \"From Stockholm to Szczecin\")",</w:t>
            </w:r>
          </w:p>
          <w:p w14:paraId="50D73DC2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"type": "string",</w:t>
            </w:r>
          </w:p>
          <w:p w14:paraId="6C692306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"minLength": 1,</w:t>
            </w:r>
          </w:p>
          <w:p w14:paraId="18719E6F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"maxLength": 256</w:t>
            </w:r>
          </w:p>
          <w:p w14:paraId="59D7C889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},</w:t>
            </w:r>
          </w:p>
          <w:p w14:paraId="46352329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"clientModel": {</w:t>
            </w:r>
          </w:p>
          <w:p w14:paraId="7F92AB3D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"description": "Client model (e.g. \"SM-G390\")",</w:t>
            </w:r>
          </w:p>
          <w:p w14:paraId="38C05113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"type": "string",</w:t>
            </w:r>
          </w:p>
          <w:p w14:paraId="44F320F1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"maxLength": 128</w:t>
            </w:r>
          </w:p>
          <w:p w14:paraId="3E438BA0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},</w:t>
            </w:r>
          </w:p>
          <w:p w14:paraId="40505D4E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"clientName": {</w:t>
            </w:r>
          </w:p>
          <w:p w14:paraId="66184D8E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"description": "Client name (e.g. \"Samsung Galaxy S10\")",</w:t>
            </w:r>
          </w:p>
          <w:p w14:paraId="4D6420B8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"type": "string",</w:t>
            </w:r>
          </w:p>
          <w:p w14:paraId="15480E69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"maxLength": 128</w:t>
            </w:r>
          </w:p>
          <w:p w14:paraId="085D8446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},</w:t>
            </w:r>
          </w:p>
          <w:p w14:paraId="06A838C4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"note": {</w:t>
            </w:r>
          </w:p>
          <w:p w14:paraId="7E9667AE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"description": "additional description",</w:t>
            </w:r>
          </w:p>
          <w:p w14:paraId="6B146C0E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"type": "string",</w:t>
            </w:r>
          </w:p>
          <w:p w14:paraId="09823A05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"maxLength": 512</w:t>
            </w:r>
          </w:p>
          <w:p w14:paraId="63F878B4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},</w:t>
            </w:r>
          </w:p>
          <w:p w14:paraId="4E3B75A5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"entries": {</w:t>
            </w:r>
          </w:p>
          <w:p w14:paraId="5A1D1621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"description": "Trace entries",</w:t>
            </w:r>
          </w:p>
          <w:p w14:paraId="28E6CC01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"type": "array",</w:t>
            </w:r>
          </w:p>
          <w:p w14:paraId="392CF7F0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"uniqueItems": true,</w:t>
            </w:r>
          </w:p>
          <w:p w14:paraId="0D308729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"contains": {</w:t>
            </w:r>
          </w:p>
          <w:p w14:paraId="19BDE2A0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"type": "object"</w:t>
            </w:r>
          </w:p>
          <w:p w14:paraId="24ABC67B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},</w:t>
            </w:r>
          </w:p>
          <w:p w14:paraId="6CEA128E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"minItems": 2,</w:t>
            </w:r>
          </w:p>
          <w:p w14:paraId="6AD6C26D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"maxItems": 5000,</w:t>
            </w:r>
          </w:p>
          <w:p w14:paraId="4BEDBEB7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"items": {</w:t>
            </w:r>
          </w:p>
          <w:p w14:paraId="7ABA5AB4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"type": "object",</w:t>
            </w:r>
          </w:p>
          <w:p w14:paraId="5A369EA1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"properties": {</w:t>
            </w:r>
          </w:p>
          <w:p w14:paraId="7C706E69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"entryNo": {</w:t>
            </w:r>
          </w:p>
          <w:p w14:paraId="0048AFE1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"description": "Trace entry number in ascending order",</w:t>
            </w:r>
          </w:p>
          <w:p w14:paraId="7F8FF66B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"type": "integer",</w:t>
            </w:r>
          </w:p>
          <w:p w14:paraId="50ED631A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lastRenderedPageBreak/>
              <w:t xml:space="preserve">            "minimum": 1</w:t>
            </w:r>
          </w:p>
          <w:p w14:paraId="3DFFCAD1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},</w:t>
            </w:r>
          </w:p>
          <w:p w14:paraId="19147CC2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"dateTime": {</w:t>
            </w:r>
          </w:p>
          <w:p w14:paraId="4202E73B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"description": "UTC timestamp in format \"YYYY-MM-DDThh:</w:t>
            </w:r>
            <w:proofErr w:type="gramStart"/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mm:ssTZD</w:t>
            </w:r>
            <w:proofErr w:type="gramEnd"/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\" according to ISO 8601",</w:t>
            </w:r>
          </w:p>
          <w:p w14:paraId="046DAA96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"type": "string",</w:t>
            </w:r>
          </w:p>
          <w:p w14:paraId="7E360266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"pattern": "^(-?(?:[1-9][0-9]*)?[0-9]{4})-(1[0-2]|0[1-9])-(3[01]|0[1-9]|[12][0-9])T(2[0-3]|[01][0-9]):([0-5][0-9]):([0-5][0-9])(.[0-9]{3})?(?:Z|[+-][01][0-9]:[0-5][0-9])?$"</w:t>
            </w:r>
          </w:p>
          <w:p w14:paraId="7906EEF3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},</w:t>
            </w:r>
          </w:p>
          <w:p w14:paraId="1A09CFB3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"network": {</w:t>
            </w:r>
          </w:p>
          <w:p w14:paraId="0571BD67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"description": "Network operator name or the numeric name (MCC+MNC)",</w:t>
            </w:r>
          </w:p>
          <w:p w14:paraId="777BD4CF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"type": "string",</w:t>
            </w:r>
          </w:p>
          <w:p w14:paraId="649FF279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"maxLength": 128</w:t>
            </w:r>
          </w:p>
          <w:p w14:paraId="6725EDBD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},</w:t>
            </w:r>
          </w:p>
          <w:p w14:paraId="351E4713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"dlBw": {</w:t>
            </w:r>
          </w:p>
          <w:p w14:paraId="65996E74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"description": "Downlink bandwidth in kpbs",</w:t>
            </w:r>
          </w:p>
          <w:p w14:paraId="4A2F4E14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"type": "integer",</w:t>
            </w:r>
          </w:p>
          <w:p w14:paraId="13D32B5C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"minimum": 0</w:t>
            </w:r>
          </w:p>
          <w:p w14:paraId="273336F3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},</w:t>
            </w:r>
          </w:p>
          <w:p w14:paraId="72CFC98A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"dlLatency": {</w:t>
            </w:r>
          </w:p>
          <w:p w14:paraId="287394FE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"description": "Downlink latency to first bytes in microseconds",</w:t>
            </w:r>
          </w:p>
          <w:p w14:paraId="75279070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"type": "integer",</w:t>
            </w:r>
          </w:p>
          <w:p w14:paraId="09DD136C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"minimum": 0</w:t>
            </w:r>
          </w:p>
          <w:p w14:paraId="013EDE18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},</w:t>
            </w:r>
          </w:p>
          <w:p w14:paraId="63DAF99C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"ulBw": {</w:t>
            </w:r>
          </w:p>
          <w:p w14:paraId="62A6CD08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"description": "Uplink bandwidth in kpbs",</w:t>
            </w:r>
          </w:p>
          <w:p w14:paraId="34149EC6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"type": "integer",</w:t>
            </w:r>
          </w:p>
          <w:p w14:paraId="161BD6DE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"minimum": 0</w:t>
            </w:r>
          </w:p>
          <w:p w14:paraId="450EBA52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},</w:t>
            </w:r>
          </w:p>
          <w:p w14:paraId="610EB40E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"ulLatency": {</w:t>
            </w:r>
          </w:p>
          <w:p w14:paraId="0C1E55E1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"description": "Uplink latency to first bytes in microseconds",</w:t>
            </w:r>
          </w:p>
          <w:p w14:paraId="02D15596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"type": "integer",</w:t>
            </w:r>
          </w:p>
          <w:p w14:paraId="33CCFB7D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"minimum": 0</w:t>
            </w:r>
          </w:p>
          <w:p w14:paraId="59D8B364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},</w:t>
            </w:r>
          </w:p>
          <w:p w14:paraId="6966F105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"gpsCoordinates": {</w:t>
            </w:r>
          </w:p>
          <w:p w14:paraId="2D394A06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"description": "A geographical coordinate",</w:t>
            </w:r>
          </w:p>
          <w:p w14:paraId="09D98FAA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"type": "object",</w:t>
            </w:r>
          </w:p>
          <w:p w14:paraId="7A692B2B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"properties": {</w:t>
            </w:r>
          </w:p>
          <w:p w14:paraId="2FAA1C97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"latitude": {</w:t>
            </w:r>
          </w:p>
          <w:p w14:paraId="2C178C06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  "description": "GPS latitude in decimal degrees (DD) in WGS-84 format",</w:t>
            </w:r>
          </w:p>
          <w:p w14:paraId="1E637A61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  </w:t>
            </w: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"type": "number"</w:t>
            </w:r>
          </w:p>
          <w:p w14:paraId="695A978E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},</w:t>
            </w:r>
          </w:p>
          <w:p w14:paraId="537504E4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"longitude": {</w:t>
            </w:r>
          </w:p>
          <w:p w14:paraId="4B4984A8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  "description": "GPS longitude in decimal degrees (DD) in WGS-84 format",</w:t>
            </w:r>
          </w:p>
          <w:p w14:paraId="5E72F519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  "type": "number"</w:t>
            </w:r>
          </w:p>
          <w:p w14:paraId="7B31B8A3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},</w:t>
            </w:r>
          </w:p>
          <w:p w14:paraId="3D854F62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"accuracy": {</w:t>
            </w:r>
          </w:p>
          <w:p w14:paraId="3E433A58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  "description": "GPS accuracy of the latitude and longitude in meters.",</w:t>
            </w:r>
          </w:p>
          <w:p w14:paraId="34221058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  "type": "number"</w:t>
            </w:r>
          </w:p>
          <w:p w14:paraId="19D9D9A9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}</w:t>
            </w:r>
          </w:p>
          <w:p w14:paraId="557FEC21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},</w:t>
            </w:r>
          </w:p>
          <w:p w14:paraId="27928F9F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"required": [ "latitude", "longitude" ]</w:t>
            </w:r>
          </w:p>
          <w:p w14:paraId="3C9C943D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},</w:t>
            </w:r>
          </w:p>
          <w:p w14:paraId="5DEFBAF4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lastRenderedPageBreak/>
              <w:t xml:space="preserve">          "note": {</w:t>
            </w:r>
          </w:p>
          <w:p w14:paraId="50E417D4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"description": "Additional description",</w:t>
            </w:r>
          </w:p>
          <w:p w14:paraId="5972FD26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"type": "string",</w:t>
            </w:r>
          </w:p>
          <w:p w14:paraId="2B66928B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</w:t>
            </w:r>
            <w:proofErr w:type="spellStart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maxLength</w:t>
            </w:r>
            <w:proofErr w:type="spellEnd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512</w:t>
            </w:r>
          </w:p>
          <w:p w14:paraId="19109C04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}</w:t>
            </w:r>
          </w:p>
          <w:p w14:paraId="2D3DFDCD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},</w:t>
            </w:r>
          </w:p>
          <w:p w14:paraId="3E3E6BBA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"</w:t>
            </w:r>
            <w:proofErr w:type="spellStart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anyOf</w:t>
            </w:r>
            <w:proofErr w:type="spellEnd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[</w:t>
            </w:r>
          </w:p>
          <w:p w14:paraId="7BB798A1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{</w:t>
            </w:r>
          </w:p>
          <w:p w14:paraId="4D67656E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"required": [</w:t>
            </w:r>
          </w:p>
          <w:p w14:paraId="12AAFA11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"</w:t>
            </w:r>
            <w:proofErr w:type="spellStart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entryNo</w:t>
            </w:r>
            <w:proofErr w:type="spellEnd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",</w:t>
            </w:r>
          </w:p>
          <w:p w14:paraId="44480E21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"</w:t>
            </w:r>
            <w:proofErr w:type="spellStart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dateTime</w:t>
            </w:r>
            <w:proofErr w:type="spellEnd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",</w:t>
            </w:r>
          </w:p>
          <w:p w14:paraId="1B52EB6C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"</w:t>
            </w:r>
            <w:proofErr w:type="spellStart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dlBw</w:t>
            </w:r>
            <w:proofErr w:type="spellEnd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</w:t>
            </w:r>
          </w:p>
          <w:p w14:paraId="571E4322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]</w:t>
            </w:r>
          </w:p>
          <w:p w14:paraId="3F025255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},</w:t>
            </w:r>
          </w:p>
          <w:p w14:paraId="571D5EB2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{</w:t>
            </w:r>
          </w:p>
          <w:p w14:paraId="1CC6A803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"required": [</w:t>
            </w:r>
          </w:p>
          <w:p w14:paraId="0C282A4C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"</w:t>
            </w:r>
            <w:proofErr w:type="spellStart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entryNo</w:t>
            </w:r>
            <w:proofErr w:type="spellEnd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",</w:t>
            </w:r>
          </w:p>
          <w:p w14:paraId="7BEB69B7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"</w:t>
            </w:r>
            <w:proofErr w:type="spellStart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dateTime</w:t>
            </w:r>
            <w:proofErr w:type="spellEnd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",</w:t>
            </w:r>
          </w:p>
          <w:p w14:paraId="114395F5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"</w:t>
            </w:r>
            <w:proofErr w:type="spellStart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ulBw</w:t>
            </w:r>
            <w:proofErr w:type="spellEnd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</w:t>
            </w:r>
          </w:p>
          <w:p w14:paraId="68DC90DF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]</w:t>
            </w:r>
          </w:p>
          <w:p w14:paraId="70AEB60B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},</w:t>
            </w:r>
          </w:p>
          <w:p w14:paraId="798AA793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{</w:t>
            </w:r>
          </w:p>
          <w:p w14:paraId="574B9BAD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"required": [</w:t>
            </w:r>
          </w:p>
          <w:p w14:paraId="0AA01DA2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"</w:t>
            </w:r>
            <w:proofErr w:type="spellStart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entryNo</w:t>
            </w:r>
            <w:proofErr w:type="spellEnd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",</w:t>
            </w:r>
          </w:p>
          <w:p w14:paraId="3B9D84E7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"</w:t>
            </w:r>
            <w:proofErr w:type="spellStart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dateTime</w:t>
            </w:r>
            <w:proofErr w:type="spellEnd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",</w:t>
            </w:r>
          </w:p>
          <w:p w14:paraId="25005C79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  "</w:t>
            </w:r>
            <w:proofErr w:type="spellStart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gpsCoordinates</w:t>
            </w:r>
            <w:proofErr w:type="spellEnd"/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</w:t>
            </w:r>
          </w:p>
          <w:p w14:paraId="19E85D89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  ]</w:t>
            </w:r>
          </w:p>
          <w:p w14:paraId="02590081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  }</w:t>
            </w:r>
          </w:p>
          <w:p w14:paraId="2B74FD07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]</w:t>
            </w:r>
          </w:p>
          <w:p w14:paraId="421BB6CF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}</w:t>
            </w:r>
          </w:p>
          <w:p w14:paraId="3C40F5B2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}</w:t>
            </w:r>
          </w:p>
          <w:p w14:paraId="231E86FB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},</w:t>
            </w:r>
          </w:p>
          <w:p w14:paraId="652D1270" w14:textId="77777777" w:rsidR="00ED28A6" w:rsidRPr="0020211D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"required": [</w:t>
            </w:r>
          </w:p>
          <w:p w14:paraId="0D2948EE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</w:pPr>
            <w:r w:rsidRPr="0020211D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</w:t>
            </w: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  <w:t>"version",</w:t>
            </w:r>
          </w:p>
          <w:p w14:paraId="03DF77B4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  <w:t xml:space="preserve">    "description",</w:t>
            </w:r>
          </w:p>
          <w:p w14:paraId="2EFFF26F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  <w:t xml:space="preserve">    "entries"</w:t>
            </w:r>
          </w:p>
          <w:p w14:paraId="2C044F16" w14:textId="77777777" w:rsidR="00ED28A6" w:rsidRPr="00ED28A6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  <w:t xml:space="preserve">  ]</w:t>
            </w:r>
          </w:p>
          <w:p w14:paraId="0295D198" w14:textId="3C5AD2C3" w:rsidR="00A07496" w:rsidRPr="00436997" w:rsidRDefault="00ED28A6" w:rsidP="00ED28A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</w:pPr>
            <w:r w:rsidRPr="00ED28A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  <w:t>}</w:t>
            </w:r>
          </w:p>
        </w:tc>
      </w:tr>
    </w:tbl>
    <w:p w14:paraId="35AB8D7C" w14:textId="7B87F5B6" w:rsidR="00A86718" w:rsidRDefault="00A86718" w:rsidP="00A86718"/>
    <w:p w14:paraId="29EA3916" w14:textId="199CBF1C" w:rsidR="00487951" w:rsidRDefault="00487951" w:rsidP="00A86718"/>
    <w:p w14:paraId="2D5C5EE7" w14:textId="4E176310" w:rsidR="00487951" w:rsidRDefault="00487951" w:rsidP="00A86718"/>
    <w:p w14:paraId="724044E3" w14:textId="0E694B64" w:rsidR="00487951" w:rsidRDefault="00487951" w:rsidP="00A86718"/>
    <w:p w14:paraId="787DF625" w14:textId="5234897E" w:rsidR="00487951" w:rsidRDefault="00487951" w:rsidP="00A86718"/>
    <w:p w14:paraId="448B990A" w14:textId="77777777" w:rsidR="00487951" w:rsidRDefault="00487951" w:rsidP="00A86718"/>
    <w:p w14:paraId="7A28A85D" w14:textId="594E853A" w:rsidR="00795F6B" w:rsidRPr="00795F6B" w:rsidRDefault="00A07496" w:rsidP="00914DD3">
      <w:pPr>
        <w:pStyle w:val="Heading3"/>
      </w:pPr>
      <w:bookmarkStart w:id="9" w:name="_Toc40433415"/>
      <w:r w:rsidRPr="00A07496">
        <w:lastRenderedPageBreak/>
        <w:t>JSON file example</w:t>
      </w:r>
      <w:r w:rsidR="00914DD3">
        <w:t>s</w:t>
      </w:r>
      <w:bookmarkEnd w:id="9"/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9926"/>
      </w:tblGrid>
      <w:tr w:rsidR="00A07496" w:rsidRPr="00632168" w14:paraId="70AA862B" w14:textId="77777777" w:rsidTr="00B10E74">
        <w:tc>
          <w:tcPr>
            <w:tcW w:w="10358" w:type="dxa"/>
          </w:tcPr>
          <w:p w14:paraId="49D1032F" w14:textId="77777777" w:rsidR="00A07496" w:rsidRDefault="00A07496" w:rsidP="00B10E74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pl-PL" w:eastAsia="pl-PL"/>
              </w:rPr>
            </w:pPr>
          </w:p>
          <w:p w14:paraId="6D383558" w14:textId="77777777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{</w:t>
            </w:r>
          </w:p>
          <w:p w14:paraId="2063663C" w14:textId="69253387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</w:t>
            </w:r>
            <w:proofErr w:type="spellStart"/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clientModel</w:t>
            </w:r>
            <w:proofErr w:type="spellEnd"/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"</w:t>
            </w:r>
            <w:r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SM-G390</w:t>
            </w: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",</w:t>
            </w:r>
          </w:p>
          <w:p w14:paraId="2055C99D" w14:textId="456264CC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"note": "</w:t>
            </w:r>
            <w:r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additional description</w:t>
            </w: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",</w:t>
            </w:r>
          </w:p>
          <w:p w14:paraId="16246042" w14:textId="77777777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"version": 1,</w:t>
            </w:r>
          </w:p>
          <w:p w14:paraId="0C8D7DC0" w14:textId="2D6007BE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"description": "trip from </w:t>
            </w:r>
            <w:r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Paris</w:t>
            </w: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to </w:t>
            </w:r>
            <w:r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London</w:t>
            </w: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",</w:t>
            </w:r>
          </w:p>
          <w:p w14:paraId="2B1DE3F3" w14:textId="77777777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"entries": [</w:t>
            </w:r>
          </w:p>
          <w:p w14:paraId="34BEB9C5" w14:textId="77777777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{</w:t>
            </w:r>
          </w:p>
          <w:p w14:paraId="13E981E7" w14:textId="77777777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entryNo</w:t>
            </w:r>
            <w:proofErr w:type="spellEnd"/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1,</w:t>
            </w:r>
          </w:p>
          <w:p w14:paraId="00292B67" w14:textId="77777777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dateTime</w:t>
            </w:r>
            <w:proofErr w:type="spellEnd"/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"2012-04-23T18:25:43.511Z",</w:t>
            </w:r>
          </w:p>
          <w:p w14:paraId="4672AF89" w14:textId="77777777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ulBw</w:t>
            </w:r>
            <w:proofErr w:type="spellEnd"/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3000</w:t>
            </w:r>
          </w:p>
          <w:p w14:paraId="38C4FF8D" w14:textId="77777777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},</w:t>
            </w:r>
          </w:p>
          <w:p w14:paraId="788C91D8" w14:textId="77777777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{</w:t>
            </w:r>
          </w:p>
          <w:p w14:paraId="43C41291" w14:textId="77777777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entryNo</w:t>
            </w:r>
            <w:proofErr w:type="spellEnd"/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2,</w:t>
            </w:r>
          </w:p>
          <w:p w14:paraId="54090B55" w14:textId="77777777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dateTime</w:t>
            </w:r>
            <w:proofErr w:type="spellEnd"/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"2012-04-23T18:27:00.000Z",</w:t>
            </w:r>
          </w:p>
          <w:p w14:paraId="7A04A0BB" w14:textId="76BDD1C0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ulBw</w:t>
            </w:r>
            <w:proofErr w:type="spellEnd"/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": </w:t>
            </w:r>
            <w:r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25000</w:t>
            </w:r>
          </w:p>
          <w:p w14:paraId="1E971282" w14:textId="77777777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}</w:t>
            </w:r>
          </w:p>
          <w:p w14:paraId="24ADC059" w14:textId="77777777" w:rsidR="00A63E46" w:rsidRPr="00A63E4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]</w:t>
            </w:r>
          </w:p>
          <w:p w14:paraId="66A20519" w14:textId="38B8D5DF" w:rsidR="00A07496" w:rsidRPr="00A07496" w:rsidRDefault="00A63E46" w:rsidP="00A63E46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A63E46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}</w:t>
            </w:r>
          </w:p>
        </w:tc>
      </w:tr>
    </w:tbl>
    <w:p w14:paraId="3553F9B3" w14:textId="01CE1028" w:rsidR="00795F6B" w:rsidRPr="00795F6B" w:rsidRDefault="00795F6B" w:rsidP="00914DD3">
      <w:pPr>
        <w:pStyle w:val="Heading4"/>
        <w:numPr>
          <w:ilvl w:val="0"/>
          <w:numId w:val="0"/>
        </w:num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9926"/>
      </w:tblGrid>
      <w:tr w:rsidR="00795F6B" w:rsidRPr="00632168" w14:paraId="667317F7" w14:textId="77777777" w:rsidTr="00B10E74">
        <w:tc>
          <w:tcPr>
            <w:tcW w:w="10358" w:type="dxa"/>
          </w:tcPr>
          <w:p w14:paraId="2CA04D9C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{</w:t>
            </w:r>
          </w:p>
          <w:p w14:paraId="1CCE152B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"version": 1,</w:t>
            </w:r>
          </w:p>
          <w:p w14:paraId="290ECEA4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"description": "trip from Szczecin to Warsaw",</w:t>
            </w:r>
          </w:p>
          <w:p w14:paraId="381A3003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</w:t>
            </w:r>
            <w:proofErr w:type="spellStart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clientModel</w:t>
            </w:r>
            <w:proofErr w:type="spellEnd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"SM-G390",</w:t>
            </w:r>
          </w:p>
          <w:p w14:paraId="5FB0B309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</w:t>
            </w:r>
            <w:proofErr w:type="spellStart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clientName</w:t>
            </w:r>
            <w:proofErr w:type="spellEnd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"Samsung Galaxy",</w:t>
            </w:r>
          </w:p>
          <w:p w14:paraId="18D15935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"note": "some more info",</w:t>
            </w:r>
          </w:p>
          <w:p w14:paraId="3258002D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"entries": [</w:t>
            </w:r>
          </w:p>
          <w:p w14:paraId="750B817B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{</w:t>
            </w:r>
          </w:p>
          <w:p w14:paraId="5573424B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entryNo</w:t>
            </w:r>
            <w:proofErr w:type="spellEnd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1,</w:t>
            </w:r>
          </w:p>
          <w:p w14:paraId="41C325C4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dateTime</w:t>
            </w:r>
            <w:proofErr w:type="spellEnd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"2012-04-23T18:25:43.511Z",</w:t>
            </w:r>
          </w:p>
          <w:p w14:paraId="768CA6F8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"network": "Plus",</w:t>
            </w:r>
          </w:p>
          <w:p w14:paraId="0CEE5EF9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gpsCoordinates</w:t>
            </w:r>
            <w:proofErr w:type="spellEnd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{</w:t>
            </w:r>
          </w:p>
          <w:p w14:paraId="2FBE3912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"latitude": 48.858264489795047,</w:t>
            </w:r>
          </w:p>
          <w:p w14:paraId="2FA02D60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"longitude": 2.2945318624928879,</w:t>
            </w:r>
          </w:p>
          <w:p w14:paraId="2EF97A71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  "accuracy": 10</w:t>
            </w:r>
          </w:p>
          <w:p w14:paraId="33DB0E3A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},</w:t>
            </w:r>
          </w:p>
          <w:p w14:paraId="75BDA45A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"note": "park"</w:t>
            </w:r>
          </w:p>
          <w:p w14:paraId="0757165F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},</w:t>
            </w:r>
          </w:p>
          <w:p w14:paraId="3301EFC9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{</w:t>
            </w:r>
          </w:p>
          <w:p w14:paraId="6C58D17A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entryNo</w:t>
            </w:r>
            <w:proofErr w:type="spellEnd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2,</w:t>
            </w:r>
          </w:p>
          <w:p w14:paraId="26691EE5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dateTime</w:t>
            </w:r>
            <w:proofErr w:type="spellEnd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"2012-04-23T18:30:43.511Z",</w:t>
            </w:r>
          </w:p>
          <w:p w14:paraId="29D30E7C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"network": "Plus",</w:t>
            </w:r>
          </w:p>
          <w:p w14:paraId="20DF75FA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dlBw</w:t>
            </w:r>
            <w:proofErr w:type="spellEnd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45000,</w:t>
            </w:r>
          </w:p>
          <w:p w14:paraId="37BDC3E0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dlLatency</w:t>
            </w:r>
            <w:proofErr w:type="spellEnd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20,</w:t>
            </w:r>
          </w:p>
          <w:p w14:paraId="061029DE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ulBw</w:t>
            </w:r>
            <w:proofErr w:type="spellEnd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2500,</w:t>
            </w:r>
          </w:p>
          <w:p w14:paraId="3522D3AF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ulLatency</w:t>
            </w:r>
            <w:proofErr w:type="spellEnd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0,</w:t>
            </w:r>
          </w:p>
          <w:p w14:paraId="141FB698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"note": "subway station 1"</w:t>
            </w:r>
          </w:p>
          <w:p w14:paraId="1FACACC7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},</w:t>
            </w:r>
          </w:p>
          <w:p w14:paraId="3E6D13AD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{</w:t>
            </w:r>
          </w:p>
          <w:p w14:paraId="7998B554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lastRenderedPageBreak/>
              <w:t xml:space="preserve">      "</w:t>
            </w:r>
            <w:proofErr w:type="spellStart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entryNo</w:t>
            </w:r>
            <w:proofErr w:type="spellEnd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3,</w:t>
            </w:r>
          </w:p>
          <w:p w14:paraId="72713D6A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dateTime</w:t>
            </w:r>
            <w:proofErr w:type="spellEnd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"2012-04-23T20:30:43.511Z",</w:t>
            </w:r>
          </w:p>
          <w:p w14:paraId="7D4E0CE8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"network": "Plus",</w:t>
            </w:r>
          </w:p>
          <w:p w14:paraId="365214CC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</w:t>
            </w:r>
            <w:proofErr w:type="spellStart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dlBw</w:t>
            </w:r>
            <w:proofErr w:type="spellEnd"/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": 3000,</w:t>
            </w:r>
          </w:p>
          <w:p w14:paraId="05F49AF9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  "note": "subway station 2"</w:t>
            </w:r>
          </w:p>
          <w:p w14:paraId="13E9F32A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  }</w:t>
            </w:r>
          </w:p>
          <w:p w14:paraId="11224849" w14:textId="77777777" w:rsidR="004D5EF3" w:rsidRPr="004D5EF3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 xml:space="preserve">  ]</w:t>
            </w:r>
          </w:p>
          <w:p w14:paraId="56827944" w14:textId="6B3BCA92" w:rsidR="00795F6B" w:rsidRPr="00A07496" w:rsidRDefault="004D5EF3" w:rsidP="004D5EF3">
            <w:pPr>
              <w:pBdr>
                <w:left w:val="single" w:sz="18" w:space="0" w:color="6CE26C"/>
              </w:pBdr>
              <w:shd w:val="clear" w:color="auto" w:fill="FFFFFF"/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  <w:tab w:val="clear" w:pos="9072"/>
                <w:tab w:val="clear" w:pos="9504"/>
                <w:tab w:val="clear" w:pos="9936"/>
              </w:tabs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</w:pPr>
            <w:r w:rsidRPr="004D5EF3"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l-PL"/>
              </w:rPr>
              <w:t>}</w:t>
            </w:r>
          </w:p>
        </w:tc>
      </w:tr>
    </w:tbl>
    <w:p w14:paraId="58AA3F76" w14:textId="39F688C5" w:rsidR="00795F6B" w:rsidRDefault="00795F6B" w:rsidP="00795F6B"/>
    <w:p w14:paraId="41E9BC2B" w14:textId="0F886238" w:rsidR="00487951" w:rsidRDefault="00487951" w:rsidP="00795F6B"/>
    <w:p w14:paraId="7E2CC140" w14:textId="77777777" w:rsidR="00487951" w:rsidRPr="00795F6B" w:rsidRDefault="00487951" w:rsidP="00795F6B"/>
    <w:p w14:paraId="109092FD" w14:textId="77777777" w:rsidR="00EF5702" w:rsidRDefault="00EF5702" w:rsidP="00EF5702">
      <w:pPr>
        <w:pStyle w:val="Heading1"/>
        <w:numPr>
          <w:ilvl w:val="0"/>
          <w:numId w:val="0"/>
        </w:numPr>
        <w:ind w:left="432"/>
      </w:pPr>
      <w:bookmarkStart w:id="10" w:name="_Toc40433416"/>
    </w:p>
    <w:p w14:paraId="09F825B2" w14:textId="33CB127A" w:rsidR="002E1F5F" w:rsidRPr="00366159" w:rsidRDefault="002E1F5F" w:rsidP="001E3E79">
      <w:pPr>
        <w:pStyle w:val="Heading1"/>
      </w:pPr>
      <w:r w:rsidRPr="00366159">
        <w:t>References</w:t>
      </w:r>
      <w:bookmarkEnd w:id="10"/>
    </w:p>
    <w:sectPr w:rsidR="002E1F5F" w:rsidRPr="00366159" w:rsidSect="00F56B61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1440" w:right="1152" w:bottom="1200" w:left="720" w:header="1440" w:footer="12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36457" w14:textId="77777777" w:rsidR="005C374F" w:rsidRDefault="005C374F">
      <w:r>
        <w:separator/>
      </w:r>
    </w:p>
  </w:endnote>
  <w:endnote w:type="continuationSeparator" w:id="0">
    <w:p w14:paraId="1F426E0B" w14:textId="77777777" w:rsidR="005C374F" w:rsidRDefault="005C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6D22E" w14:textId="74C1C602" w:rsidR="00631B58" w:rsidRDefault="00631B58" w:rsidP="00F410C4">
    <w:pPr>
      <w:pStyle w:val="Footer"/>
    </w:pPr>
    <w:r>
      <w:rPr>
        <w:highlight w:val="yellow"/>
      </w:rPr>
      <w:br/>
    </w:r>
    <w:r>
      <w:rPr>
        <w:highlight w:val="yellow"/>
      </w:rPr>
      <w:br/>
    </w:r>
    <w:r w:rsidR="00666FB8">
      <w:t>Network Trace File Format</w:t>
    </w:r>
    <w:r w:rsidR="00715EEE">
      <w:tab/>
    </w:r>
    <w:r>
      <w:rPr>
        <w:rFonts w:cs="Times New Roman"/>
      </w:rPr>
      <w:tab/>
    </w:r>
    <w:r>
      <w:t xml:space="preserve">[Page </w:t>
    </w:r>
    <w:r>
      <w:fldChar w:fldCharType="begin"/>
    </w:r>
    <w:r>
      <w:instrText xml:space="preserve"> PAGE </w:instrText>
    </w:r>
    <w:r>
      <w:fldChar w:fldCharType="separate"/>
    </w:r>
    <w:r w:rsidR="0094270D">
      <w:rPr>
        <w:noProof/>
      </w:rPr>
      <w:t>4</w:t>
    </w:r>
    <w:r>
      <w:fldChar w:fldCharType="end"/>
    </w:r>
    <w:r>
      <w:t>]</w:t>
    </w:r>
  </w:p>
  <w:p w14:paraId="0D89FAFE" w14:textId="77777777" w:rsidR="00631B58" w:rsidRDefault="00631B5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059ED" w14:textId="77777777" w:rsidR="00631B58" w:rsidRDefault="00631B58" w:rsidP="00F410C4">
    <w:pPr>
      <w:pStyle w:val="Footer"/>
      <w:rPr>
        <w:highlight w:val="yellow"/>
      </w:rPr>
    </w:pPr>
  </w:p>
  <w:p w14:paraId="4086CBD0" w14:textId="77777777" w:rsidR="00631B58" w:rsidRDefault="00631B58" w:rsidP="00F410C4">
    <w:pPr>
      <w:pStyle w:val="Footer"/>
      <w:rPr>
        <w:highlight w:val="yellow"/>
      </w:rPr>
    </w:pPr>
  </w:p>
  <w:p w14:paraId="0E45C800" w14:textId="77777777" w:rsidR="00631B58" w:rsidRDefault="00631B58" w:rsidP="00F410C4">
    <w:pPr>
      <w:pStyle w:val="Footer"/>
      <w:rPr>
        <w:highlight w:val="yellow"/>
      </w:rPr>
    </w:pPr>
  </w:p>
  <w:p w14:paraId="26166EE2" w14:textId="7FD85076" w:rsidR="00631B58" w:rsidRDefault="00D638A2" w:rsidP="00F410C4">
    <w:pPr>
      <w:pStyle w:val="Footer"/>
    </w:pPr>
    <w:r>
      <w:t>Network Trace File Format</w:t>
    </w:r>
    <w:r w:rsidR="00631B58">
      <w:tab/>
    </w:r>
    <w:r w:rsidR="00631B58">
      <w:tab/>
      <w:t xml:space="preserve">[Page </w:t>
    </w:r>
    <w:r w:rsidR="00631B58">
      <w:fldChar w:fldCharType="begin"/>
    </w:r>
    <w:r w:rsidR="00631B58">
      <w:instrText xml:space="preserve"> PAGE </w:instrText>
    </w:r>
    <w:r w:rsidR="00631B58">
      <w:fldChar w:fldCharType="separate"/>
    </w:r>
    <w:r w:rsidR="0094270D">
      <w:rPr>
        <w:noProof/>
      </w:rPr>
      <w:t>1</w:t>
    </w:r>
    <w:r w:rsidR="00631B58">
      <w:fldChar w:fldCharType="end"/>
    </w:r>
    <w:r w:rsidR="00631B58">
      <w:t>]</w:t>
    </w:r>
  </w:p>
  <w:p w14:paraId="45A8A77F" w14:textId="77777777" w:rsidR="00631B58" w:rsidRDefault="00631B58" w:rsidP="00F41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61B6D" w14:textId="77777777" w:rsidR="005C374F" w:rsidRDefault="005C374F">
      <w:r>
        <w:separator/>
      </w:r>
    </w:p>
  </w:footnote>
  <w:footnote w:type="continuationSeparator" w:id="0">
    <w:p w14:paraId="710EE77C" w14:textId="77777777" w:rsidR="005C374F" w:rsidRDefault="005C3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DCAB5" w14:textId="2A8FD16D" w:rsidR="00631B58" w:rsidRDefault="00631B58" w:rsidP="00F410C4">
    <w:pPr>
      <w:pStyle w:val="Header"/>
    </w:pPr>
    <w:r>
      <w:rPr>
        <w:rFonts w:cs="Times New Roman"/>
        <w:lang w:eastAsia="ko-KR"/>
      </w:rPr>
      <w:tab/>
    </w:r>
    <w:r>
      <w:rPr>
        <w:lang w:eastAsia="ko-KR"/>
      </w:rPr>
      <w:tab/>
    </w:r>
    <w:r w:rsidR="00715EEE">
      <w:t>May</w:t>
    </w:r>
    <w:r w:rsidR="00923AF7">
      <w:t xml:space="preserve"> 20</w:t>
    </w:r>
    <w:r w:rsidR="00A86718">
      <w:t>20</w:t>
    </w:r>
  </w:p>
  <w:p w14:paraId="5E064BDB" w14:textId="77777777" w:rsidR="00631B58" w:rsidRDefault="00631B58" w:rsidP="00AE0541">
    <w:pPr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F7E60" w14:textId="79F75A3B" w:rsidR="00631B58" w:rsidRPr="008D6C09" w:rsidRDefault="00631B58" w:rsidP="00F410C4">
    <w:pPr>
      <w:pStyle w:val="Header"/>
      <w:rPr>
        <w:lang w:val="sv-SE"/>
      </w:rPr>
    </w:pPr>
    <w:r>
      <w:tab/>
    </w:r>
    <w:r w:rsidRPr="00F410C4">
      <w:tab/>
    </w:r>
    <w:r w:rsidR="008D6C09" w:rsidRPr="008D6C09">
      <w:rPr>
        <w:lang w:val="sv-SE"/>
      </w:rPr>
      <w:t>Intel LPP t</w:t>
    </w:r>
    <w:r w:rsidR="008D6C09">
      <w:rPr>
        <w:lang w:val="sv-SE"/>
      </w:rPr>
      <w:t>eam</w:t>
    </w:r>
  </w:p>
  <w:p w14:paraId="43CFD9A8" w14:textId="6E87994C" w:rsidR="00631B58" w:rsidRPr="008D6C09" w:rsidRDefault="008D6C09" w:rsidP="00F410C4">
    <w:pPr>
      <w:pStyle w:val="Header"/>
      <w:rPr>
        <w:lang w:val="sv-SE"/>
      </w:rPr>
    </w:pPr>
    <w:r w:rsidRPr="008D6C09">
      <w:rPr>
        <w:lang w:val="sv-SE"/>
      </w:rPr>
      <w:t>Version 0x01</w:t>
    </w:r>
    <w:r w:rsidR="00631B58" w:rsidRPr="008D6C09">
      <w:rPr>
        <w:lang w:val="sv-SE"/>
      </w:rPr>
      <w:tab/>
    </w:r>
  </w:p>
  <w:p w14:paraId="17DDCA87" w14:textId="77777777" w:rsidR="00631B58" w:rsidRPr="008D6C09" w:rsidRDefault="00631B58" w:rsidP="00F410C4">
    <w:pPr>
      <w:pStyle w:val="Header"/>
      <w:rPr>
        <w:lang w:val="sv-SE"/>
      </w:rPr>
    </w:pPr>
    <w:r w:rsidRPr="008D6C09">
      <w:rPr>
        <w:lang w:val="sv-SE"/>
      </w:rPr>
      <w:tab/>
    </w:r>
    <w:r w:rsidRPr="008D6C09">
      <w:rPr>
        <w:lang w:val="sv-SE"/>
      </w:rPr>
      <w:tab/>
    </w:r>
  </w:p>
  <w:p w14:paraId="32AF5996" w14:textId="4512A19B" w:rsidR="00631B58" w:rsidRDefault="00631B58" w:rsidP="00F410C4">
    <w:pPr>
      <w:pStyle w:val="Header"/>
    </w:pPr>
    <w:r w:rsidRPr="008D6C09">
      <w:rPr>
        <w:lang w:val="sv-SE"/>
      </w:rPr>
      <w:tab/>
    </w:r>
    <w:r w:rsidRPr="008D6C09">
      <w:rPr>
        <w:lang w:val="sv-SE"/>
      </w:rPr>
      <w:tab/>
    </w:r>
    <w:r>
      <w:fldChar w:fldCharType="begin"/>
    </w:r>
    <w:r>
      <w:instrText xml:space="preserve"> SAVEDATE  \@ "MMMM d, yyyy" </w:instrText>
    </w:r>
    <w:r>
      <w:fldChar w:fldCharType="separate"/>
    </w:r>
    <w:r w:rsidR="008D6C09">
      <w:rPr>
        <w:noProof/>
      </w:rPr>
      <w:t>Nov</w:t>
    </w:r>
    <w:r w:rsidR="008D6C09">
      <w:rPr>
        <w:noProof/>
      </w:rPr>
      <w:t xml:space="preserve"> </w:t>
    </w:r>
    <w:r w:rsidR="008D6C09">
      <w:rPr>
        <w:noProof/>
      </w:rPr>
      <w:t>1</w:t>
    </w:r>
    <w:r w:rsidR="008D6C09">
      <w:rPr>
        <w:noProof/>
      </w:rPr>
      <w:t>, 2020</w:t>
    </w:r>
    <w:r>
      <w:fldChar w:fldCharType="end"/>
    </w:r>
  </w:p>
  <w:p w14:paraId="0C0CA058" w14:textId="77777777" w:rsidR="00631B58" w:rsidRDefault="00631B58" w:rsidP="00F410C4">
    <w:pPr>
      <w:pStyle w:val="Header"/>
    </w:pPr>
    <w:r>
      <w:tab/>
    </w:r>
  </w:p>
  <w:p w14:paraId="5B700312" w14:textId="77777777" w:rsidR="00631B58" w:rsidRDefault="00631B58" w:rsidP="004B54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5A79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1670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AC27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4022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E8E0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209A32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5FEC5E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8A6B6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A80C7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CAF2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27E5BA9"/>
    <w:multiLevelType w:val="multilevel"/>
    <w:tmpl w:val="F1AE4D88"/>
    <w:lvl w:ilvl="0">
      <w:start w:val="1"/>
      <w:numFmt w:val="decimal"/>
      <w:lvlText w:val="[%1]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 w15:restartNumberingAfterBreak="0">
    <w:nsid w:val="031871BC"/>
    <w:multiLevelType w:val="hybridMultilevel"/>
    <w:tmpl w:val="27F4054E"/>
    <w:lvl w:ilvl="0" w:tplc="CAAE2146">
      <w:start w:val="1"/>
      <w:numFmt w:val="bullet"/>
      <w:pStyle w:val="RFCListBullet"/>
      <w:lvlText w:val="o"/>
      <w:lvlJc w:val="left"/>
      <w:pPr>
        <w:tabs>
          <w:tab w:val="num" w:pos="864"/>
        </w:tabs>
        <w:ind w:left="864" w:hanging="43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C1C6A"/>
    <w:multiLevelType w:val="hybridMultilevel"/>
    <w:tmpl w:val="A20C1644"/>
    <w:lvl w:ilvl="0" w:tplc="0415000F">
      <w:start w:val="1"/>
      <w:numFmt w:val="decimal"/>
      <w:lvlText w:val="%1."/>
      <w:lvlJc w:val="left"/>
      <w:pPr>
        <w:ind w:left="1152" w:hanging="360"/>
      </w:p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0A8D0165"/>
    <w:multiLevelType w:val="multilevel"/>
    <w:tmpl w:val="30467CD8"/>
    <w:lvl w:ilvl="0">
      <w:start w:val="1"/>
      <w:numFmt w:val="decimal"/>
      <w:lvlText w:val="Figure %1"/>
      <w:lvlJc w:val="left"/>
      <w:pPr>
        <w:tabs>
          <w:tab w:val="num" w:pos="0"/>
        </w:tabs>
        <w:ind w:left="43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296EB4"/>
    <w:multiLevelType w:val="hybridMultilevel"/>
    <w:tmpl w:val="A100F47E"/>
    <w:lvl w:ilvl="0" w:tplc="5AF28EAE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244EFC"/>
    <w:multiLevelType w:val="multilevel"/>
    <w:tmpl w:val="A9360A6C"/>
    <w:lvl w:ilvl="0">
      <w:start w:val="1"/>
      <w:numFmt w:val="decimal"/>
      <w:lvlText w:val="Figure %1"/>
      <w:lvlJc w:val="left"/>
      <w:pPr>
        <w:tabs>
          <w:tab w:val="num" w:pos="0"/>
        </w:tabs>
        <w:ind w:left="432" w:firstLine="0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EC526E"/>
    <w:multiLevelType w:val="multilevel"/>
    <w:tmpl w:val="ABDA4E36"/>
    <w:lvl w:ilvl="0">
      <w:start w:val="1"/>
      <w:numFmt w:val="upperLetter"/>
      <w:lvlText w:val="Appendix 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RFCAppH1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RFCAppH2"/>
      <w:suff w:val="nothing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RFCAppH3"/>
      <w:suff w:val="nothing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FCAppH4"/>
      <w:suff w:val="nothing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FCAppH5"/>
      <w:suff w:val="nothing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 w15:restartNumberingAfterBreak="0">
    <w:nsid w:val="25130F89"/>
    <w:multiLevelType w:val="hybridMultilevel"/>
    <w:tmpl w:val="B26ED712"/>
    <w:lvl w:ilvl="0" w:tplc="FF54E8A6">
      <w:numFmt w:val="bullet"/>
      <w:lvlText w:val="-"/>
      <w:lvlJc w:val="left"/>
      <w:pPr>
        <w:ind w:left="720" w:hanging="360"/>
      </w:pPr>
      <w:rPr>
        <w:rFonts w:ascii="Courier New" w:eastAsia="Batang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90099D"/>
    <w:multiLevelType w:val="multilevel"/>
    <w:tmpl w:val="FC96CF4C"/>
    <w:lvl w:ilvl="0">
      <w:start w:val="1"/>
      <w:numFmt w:val="upperLetter"/>
      <w:pStyle w:val="RFCApp"/>
      <w:suff w:val="space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7BA4C92"/>
    <w:multiLevelType w:val="multilevel"/>
    <w:tmpl w:val="945ADEAA"/>
    <w:lvl w:ilvl="0">
      <w:start w:val="1"/>
      <w:numFmt w:val="decimal"/>
      <w:lvlText w:val="Figure %1"/>
      <w:lvlJc w:val="left"/>
      <w:pPr>
        <w:tabs>
          <w:tab w:val="num" w:pos="0"/>
        </w:tabs>
        <w:ind w:left="432" w:firstLine="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9DA463F"/>
    <w:multiLevelType w:val="hybridMultilevel"/>
    <w:tmpl w:val="D0A26A5A"/>
    <w:lvl w:ilvl="0" w:tplc="04268E16">
      <w:start w:val="1"/>
      <w:numFmt w:val="decimal"/>
      <w:pStyle w:val="RFCListNumbered"/>
      <w:lvlText w:val="%1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A7D36F2"/>
    <w:multiLevelType w:val="hybridMultilevel"/>
    <w:tmpl w:val="5880AE86"/>
    <w:lvl w:ilvl="0" w:tplc="A866D378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8E2D40"/>
    <w:multiLevelType w:val="multilevel"/>
    <w:tmpl w:val="E7900EF2"/>
    <w:lvl w:ilvl="0">
      <w:start w:val="1"/>
      <w:numFmt w:val="decimal"/>
      <w:pStyle w:val="Heading1"/>
      <w:suff w:val="nothing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nothing"/>
      <w:lvlText w:val="%1.%2. 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. 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. 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. 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. 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pStyle w:val="Heading7"/>
      <w:suff w:val="nothing"/>
      <w:lvlText w:val="%1.%2.%3.%4.%5.%6.%7. 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. 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. "/>
      <w:lvlJc w:val="left"/>
      <w:pPr>
        <w:ind w:left="432" w:hanging="432"/>
      </w:pPr>
      <w:rPr>
        <w:rFonts w:hint="default"/>
      </w:rPr>
    </w:lvl>
  </w:abstractNum>
  <w:abstractNum w:abstractNumId="23" w15:restartNumberingAfterBreak="0">
    <w:nsid w:val="2D6F26D4"/>
    <w:multiLevelType w:val="hybridMultilevel"/>
    <w:tmpl w:val="BA04DAE4"/>
    <w:lvl w:ilvl="0" w:tplc="5670705A">
      <w:numFmt w:val="bullet"/>
      <w:lvlText w:val="-"/>
      <w:lvlJc w:val="left"/>
      <w:pPr>
        <w:ind w:left="720" w:hanging="360"/>
      </w:pPr>
      <w:rPr>
        <w:rFonts w:ascii="Courier New" w:eastAsia="Batang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104DF"/>
    <w:multiLevelType w:val="hybridMultilevel"/>
    <w:tmpl w:val="F1AE4D88"/>
    <w:lvl w:ilvl="0" w:tplc="DC52D306">
      <w:start w:val="1"/>
      <w:numFmt w:val="decimal"/>
      <w:pStyle w:val="RFCReferences"/>
      <w:lvlText w:val="[%1]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5" w15:restartNumberingAfterBreak="0">
    <w:nsid w:val="4F257E43"/>
    <w:multiLevelType w:val="hybridMultilevel"/>
    <w:tmpl w:val="112068A0"/>
    <w:lvl w:ilvl="0" w:tplc="8FBE150E">
      <w:start w:val="13"/>
      <w:numFmt w:val="bullet"/>
      <w:lvlText w:val="-"/>
      <w:lvlJc w:val="left"/>
      <w:pPr>
        <w:ind w:left="792" w:hanging="360"/>
      </w:pPr>
      <w:rPr>
        <w:rFonts w:ascii="Courier New" w:eastAsia="Batang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51667E5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5282791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9B6551F"/>
    <w:multiLevelType w:val="multilevel"/>
    <w:tmpl w:val="90C67FCE"/>
    <w:lvl w:ilvl="0">
      <w:start w:val="1"/>
      <w:numFmt w:val="decimal"/>
      <w:lvlText w:val="Figure %1: "/>
      <w:lvlJc w:val="left"/>
      <w:pPr>
        <w:tabs>
          <w:tab w:val="num" w:pos="0"/>
        </w:tabs>
        <w:ind w:left="432" w:firstLine="0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AC1052"/>
    <w:multiLevelType w:val="multilevel"/>
    <w:tmpl w:val="30467CD8"/>
    <w:lvl w:ilvl="0">
      <w:start w:val="1"/>
      <w:numFmt w:val="decimal"/>
      <w:lvlText w:val="Figure %1"/>
      <w:lvlJc w:val="left"/>
      <w:pPr>
        <w:tabs>
          <w:tab w:val="num" w:pos="0"/>
        </w:tabs>
        <w:ind w:left="43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7154F0"/>
    <w:multiLevelType w:val="hybridMultilevel"/>
    <w:tmpl w:val="8306E4F2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638108D0"/>
    <w:multiLevelType w:val="hybridMultilevel"/>
    <w:tmpl w:val="95901DE8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72556FCA"/>
    <w:multiLevelType w:val="multilevel"/>
    <w:tmpl w:val="F402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865C2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785815BC"/>
    <w:multiLevelType w:val="hybridMultilevel"/>
    <w:tmpl w:val="8F90F290"/>
    <w:lvl w:ilvl="0" w:tplc="D59079DA">
      <w:start w:val="1"/>
      <w:numFmt w:val="decimal"/>
      <w:pStyle w:val="Caption"/>
      <w:lvlText w:val="Figure %1"/>
      <w:lvlJc w:val="left"/>
      <w:pPr>
        <w:tabs>
          <w:tab w:val="num" w:pos="0"/>
        </w:tabs>
        <w:ind w:left="432" w:firstLine="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BF95C9A"/>
    <w:multiLevelType w:val="multilevel"/>
    <w:tmpl w:val="BB5075EE"/>
    <w:lvl w:ilvl="0">
      <w:start w:val="1"/>
      <w:numFmt w:val="decimal"/>
      <w:lvlText w:val="Figure %1"/>
      <w:lvlJc w:val="left"/>
      <w:pPr>
        <w:tabs>
          <w:tab w:val="num" w:pos="0"/>
        </w:tabs>
        <w:ind w:left="432" w:firstLine="0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26"/>
  </w:num>
  <w:num w:numId="4">
    <w:abstractNumId w:val="34"/>
  </w:num>
  <w:num w:numId="5">
    <w:abstractNumId w:val="2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4"/>
  </w:num>
  <w:num w:numId="17">
    <w:abstractNumId w:val="11"/>
  </w:num>
  <w:num w:numId="18">
    <w:abstractNumId w:val="20"/>
  </w:num>
  <w:num w:numId="19">
    <w:abstractNumId w:val="20"/>
    <w:lvlOverride w:ilvl="0">
      <w:startOverride w:val="1"/>
    </w:lvlOverride>
  </w:num>
  <w:num w:numId="20">
    <w:abstractNumId w:val="16"/>
  </w:num>
  <w:num w:numId="21">
    <w:abstractNumId w:val="10"/>
  </w:num>
  <w:num w:numId="22">
    <w:abstractNumId w:val="28"/>
  </w:num>
  <w:num w:numId="23">
    <w:abstractNumId w:val="34"/>
  </w:num>
  <w:num w:numId="24">
    <w:abstractNumId w:val="15"/>
  </w:num>
  <w:num w:numId="25">
    <w:abstractNumId w:val="34"/>
    <w:lvlOverride w:ilvl="0">
      <w:startOverride w:val="1"/>
    </w:lvlOverride>
  </w:num>
  <w:num w:numId="26">
    <w:abstractNumId w:val="35"/>
  </w:num>
  <w:num w:numId="27">
    <w:abstractNumId w:val="13"/>
  </w:num>
  <w:num w:numId="28">
    <w:abstractNumId w:val="29"/>
  </w:num>
  <w:num w:numId="29">
    <w:abstractNumId w:val="19"/>
  </w:num>
  <w:num w:numId="30">
    <w:abstractNumId w:val="34"/>
    <w:lvlOverride w:ilvl="0">
      <w:startOverride w:val="1"/>
    </w:lvlOverride>
  </w:num>
  <w:num w:numId="31">
    <w:abstractNumId w:val="21"/>
  </w:num>
  <w:num w:numId="32">
    <w:abstractNumId w:val="14"/>
  </w:num>
  <w:num w:numId="33">
    <w:abstractNumId w:val="18"/>
  </w:num>
  <w:num w:numId="34">
    <w:abstractNumId w:val="25"/>
  </w:num>
  <w:num w:numId="35">
    <w:abstractNumId w:val="30"/>
  </w:num>
  <w:num w:numId="36">
    <w:abstractNumId w:val="12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32"/>
  </w:num>
  <w:num w:numId="45">
    <w:abstractNumId w:val="31"/>
  </w:num>
  <w:num w:numId="46">
    <w:abstractNumId w:val="17"/>
  </w:num>
  <w:num w:numId="47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CBE"/>
    <w:rsid w:val="000017CE"/>
    <w:rsid w:val="00003979"/>
    <w:rsid w:val="000064C4"/>
    <w:rsid w:val="00013C75"/>
    <w:rsid w:val="00014066"/>
    <w:rsid w:val="0001519F"/>
    <w:rsid w:val="00024DDB"/>
    <w:rsid w:val="00040EF0"/>
    <w:rsid w:val="00042ACC"/>
    <w:rsid w:val="000440BE"/>
    <w:rsid w:val="00045A33"/>
    <w:rsid w:val="00047121"/>
    <w:rsid w:val="00052D45"/>
    <w:rsid w:val="00055923"/>
    <w:rsid w:val="000566F5"/>
    <w:rsid w:val="00056E03"/>
    <w:rsid w:val="00061E5D"/>
    <w:rsid w:val="00072E31"/>
    <w:rsid w:val="00073B3B"/>
    <w:rsid w:val="0007656C"/>
    <w:rsid w:val="000936DF"/>
    <w:rsid w:val="00093D38"/>
    <w:rsid w:val="0009440B"/>
    <w:rsid w:val="000A4D30"/>
    <w:rsid w:val="000A7E22"/>
    <w:rsid w:val="000B1845"/>
    <w:rsid w:val="000B4408"/>
    <w:rsid w:val="000B4D14"/>
    <w:rsid w:val="000B69E3"/>
    <w:rsid w:val="000C23D8"/>
    <w:rsid w:val="000D2E68"/>
    <w:rsid w:val="000E2C73"/>
    <w:rsid w:val="000F2D89"/>
    <w:rsid w:val="000F695F"/>
    <w:rsid w:val="00100BDA"/>
    <w:rsid w:val="001024B5"/>
    <w:rsid w:val="0010324B"/>
    <w:rsid w:val="0010341A"/>
    <w:rsid w:val="0010357E"/>
    <w:rsid w:val="0010654D"/>
    <w:rsid w:val="00112D81"/>
    <w:rsid w:val="001224CD"/>
    <w:rsid w:val="00125339"/>
    <w:rsid w:val="001311B3"/>
    <w:rsid w:val="00135F4C"/>
    <w:rsid w:val="0013628D"/>
    <w:rsid w:val="00145EA7"/>
    <w:rsid w:val="00146E66"/>
    <w:rsid w:val="00147470"/>
    <w:rsid w:val="001504C0"/>
    <w:rsid w:val="00155BE7"/>
    <w:rsid w:val="00156C7B"/>
    <w:rsid w:val="00160DC6"/>
    <w:rsid w:val="0016547A"/>
    <w:rsid w:val="00171952"/>
    <w:rsid w:val="0018134A"/>
    <w:rsid w:val="00193B84"/>
    <w:rsid w:val="00194571"/>
    <w:rsid w:val="00194679"/>
    <w:rsid w:val="0019497B"/>
    <w:rsid w:val="001A166B"/>
    <w:rsid w:val="001A3789"/>
    <w:rsid w:val="001A48EF"/>
    <w:rsid w:val="001B5477"/>
    <w:rsid w:val="001C56D0"/>
    <w:rsid w:val="001C6CC5"/>
    <w:rsid w:val="001D3A8D"/>
    <w:rsid w:val="001D4EF1"/>
    <w:rsid w:val="001D6AB1"/>
    <w:rsid w:val="001E1C47"/>
    <w:rsid w:val="001E2222"/>
    <w:rsid w:val="001E287B"/>
    <w:rsid w:val="001E3DE1"/>
    <w:rsid w:val="001E3E79"/>
    <w:rsid w:val="001E489A"/>
    <w:rsid w:val="001F394B"/>
    <w:rsid w:val="001F50EC"/>
    <w:rsid w:val="001F6550"/>
    <w:rsid w:val="0020211D"/>
    <w:rsid w:val="002069C5"/>
    <w:rsid w:val="00207ECA"/>
    <w:rsid w:val="00221738"/>
    <w:rsid w:val="002263B7"/>
    <w:rsid w:val="002344D0"/>
    <w:rsid w:val="00234834"/>
    <w:rsid w:val="002372D8"/>
    <w:rsid w:val="00237595"/>
    <w:rsid w:val="00237697"/>
    <w:rsid w:val="00240916"/>
    <w:rsid w:val="002536DB"/>
    <w:rsid w:val="00254FD6"/>
    <w:rsid w:val="00260298"/>
    <w:rsid w:val="002674D1"/>
    <w:rsid w:val="002714B9"/>
    <w:rsid w:val="002725C3"/>
    <w:rsid w:val="00275C44"/>
    <w:rsid w:val="00276768"/>
    <w:rsid w:val="0027759C"/>
    <w:rsid w:val="00285ACB"/>
    <w:rsid w:val="00291216"/>
    <w:rsid w:val="00291397"/>
    <w:rsid w:val="0029161E"/>
    <w:rsid w:val="002917BD"/>
    <w:rsid w:val="00291988"/>
    <w:rsid w:val="002949AD"/>
    <w:rsid w:val="00295DDE"/>
    <w:rsid w:val="002A3C5F"/>
    <w:rsid w:val="002A5A6F"/>
    <w:rsid w:val="002A707B"/>
    <w:rsid w:val="002A7BE0"/>
    <w:rsid w:val="002B1977"/>
    <w:rsid w:val="002B6872"/>
    <w:rsid w:val="002C1D45"/>
    <w:rsid w:val="002C1F42"/>
    <w:rsid w:val="002C6F3D"/>
    <w:rsid w:val="002D04EA"/>
    <w:rsid w:val="002D2F11"/>
    <w:rsid w:val="002E1F5F"/>
    <w:rsid w:val="002E2943"/>
    <w:rsid w:val="002E41B0"/>
    <w:rsid w:val="002E5DA5"/>
    <w:rsid w:val="002F361B"/>
    <w:rsid w:val="002F3685"/>
    <w:rsid w:val="0030239C"/>
    <w:rsid w:val="00305B15"/>
    <w:rsid w:val="00312B37"/>
    <w:rsid w:val="00316413"/>
    <w:rsid w:val="00316AC2"/>
    <w:rsid w:val="00324F3F"/>
    <w:rsid w:val="00330A6E"/>
    <w:rsid w:val="003349FE"/>
    <w:rsid w:val="00334C43"/>
    <w:rsid w:val="00341FFA"/>
    <w:rsid w:val="00342A68"/>
    <w:rsid w:val="00345474"/>
    <w:rsid w:val="00350A88"/>
    <w:rsid w:val="00357EC0"/>
    <w:rsid w:val="00364225"/>
    <w:rsid w:val="00364801"/>
    <w:rsid w:val="00366159"/>
    <w:rsid w:val="003664CF"/>
    <w:rsid w:val="00367E80"/>
    <w:rsid w:val="00370B55"/>
    <w:rsid w:val="00371CD5"/>
    <w:rsid w:val="00373068"/>
    <w:rsid w:val="003749EA"/>
    <w:rsid w:val="003749F5"/>
    <w:rsid w:val="003755C4"/>
    <w:rsid w:val="00380615"/>
    <w:rsid w:val="00396CDC"/>
    <w:rsid w:val="003A1329"/>
    <w:rsid w:val="003A2755"/>
    <w:rsid w:val="003B156D"/>
    <w:rsid w:val="003B3D19"/>
    <w:rsid w:val="003B7AAD"/>
    <w:rsid w:val="003C0592"/>
    <w:rsid w:val="003C429A"/>
    <w:rsid w:val="003C7575"/>
    <w:rsid w:val="003D4572"/>
    <w:rsid w:val="003E56E2"/>
    <w:rsid w:val="003F7DA5"/>
    <w:rsid w:val="00411A87"/>
    <w:rsid w:val="004124F9"/>
    <w:rsid w:val="00413E17"/>
    <w:rsid w:val="00423A0E"/>
    <w:rsid w:val="004245F4"/>
    <w:rsid w:val="0042528D"/>
    <w:rsid w:val="00425D71"/>
    <w:rsid w:val="00426A67"/>
    <w:rsid w:val="004270B4"/>
    <w:rsid w:val="0043400C"/>
    <w:rsid w:val="004359FC"/>
    <w:rsid w:val="00436997"/>
    <w:rsid w:val="00444B78"/>
    <w:rsid w:val="004538BC"/>
    <w:rsid w:val="004538EF"/>
    <w:rsid w:val="004546DB"/>
    <w:rsid w:val="004645E0"/>
    <w:rsid w:val="00466801"/>
    <w:rsid w:val="0047211F"/>
    <w:rsid w:val="0048240F"/>
    <w:rsid w:val="00483835"/>
    <w:rsid w:val="00484852"/>
    <w:rsid w:val="00487951"/>
    <w:rsid w:val="00497645"/>
    <w:rsid w:val="004B4A07"/>
    <w:rsid w:val="004B54F1"/>
    <w:rsid w:val="004C6DE9"/>
    <w:rsid w:val="004D2874"/>
    <w:rsid w:val="004D5EF3"/>
    <w:rsid w:val="004E25F7"/>
    <w:rsid w:val="004E7F67"/>
    <w:rsid w:val="004F02F6"/>
    <w:rsid w:val="004F73D6"/>
    <w:rsid w:val="005010FF"/>
    <w:rsid w:val="00507FD8"/>
    <w:rsid w:val="00511103"/>
    <w:rsid w:val="00514A3B"/>
    <w:rsid w:val="00516125"/>
    <w:rsid w:val="0052735F"/>
    <w:rsid w:val="0054147F"/>
    <w:rsid w:val="0055412E"/>
    <w:rsid w:val="005613B7"/>
    <w:rsid w:val="00564AA2"/>
    <w:rsid w:val="00572D43"/>
    <w:rsid w:val="00573679"/>
    <w:rsid w:val="00581197"/>
    <w:rsid w:val="00581409"/>
    <w:rsid w:val="00587709"/>
    <w:rsid w:val="00590D27"/>
    <w:rsid w:val="0059526D"/>
    <w:rsid w:val="00597A70"/>
    <w:rsid w:val="00597ACE"/>
    <w:rsid w:val="005B1400"/>
    <w:rsid w:val="005B27EA"/>
    <w:rsid w:val="005B57D1"/>
    <w:rsid w:val="005C03FF"/>
    <w:rsid w:val="005C374F"/>
    <w:rsid w:val="005C7675"/>
    <w:rsid w:val="005D3C8C"/>
    <w:rsid w:val="005E0DBB"/>
    <w:rsid w:val="005E13F3"/>
    <w:rsid w:val="005E344E"/>
    <w:rsid w:val="005F1D39"/>
    <w:rsid w:val="005F3886"/>
    <w:rsid w:val="005F3B30"/>
    <w:rsid w:val="006011B0"/>
    <w:rsid w:val="00601C99"/>
    <w:rsid w:val="00605243"/>
    <w:rsid w:val="006148C6"/>
    <w:rsid w:val="00624A93"/>
    <w:rsid w:val="00631B58"/>
    <w:rsid w:val="00632168"/>
    <w:rsid w:val="006353E1"/>
    <w:rsid w:val="0063575B"/>
    <w:rsid w:val="0063752C"/>
    <w:rsid w:val="00642655"/>
    <w:rsid w:val="006472B9"/>
    <w:rsid w:val="00657594"/>
    <w:rsid w:val="00666FB8"/>
    <w:rsid w:val="006677A8"/>
    <w:rsid w:val="00673758"/>
    <w:rsid w:val="00683FBF"/>
    <w:rsid w:val="00685154"/>
    <w:rsid w:val="00696527"/>
    <w:rsid w:val="006A1516"/>
    <w:rsid w:val="006A1998"/>
    <w:rsid w:val="006A2082"/>
    <w:rsid w:val="006A74C7"/>
    <w:rsid w:val="006B107C"/>
    <w:rsid w:val="006B1146"/>
    <w:rsid w:val="006B2726"/>
    <w:rsid w:val="006B6757"/>
    <w:rsid w:val="006C2D4D"/>
    <w:rsid w:val="006C3558"/>
    <w:rsid w:val="006D5DE5"/>
    <w:rsid w:val="006D5F90"/>
    <w:rsid w:val="006D6D0C"/>
    <w:rsid w:val="006E1129"/>
    <w:rsid w:val="006E1AC3"/>
    <w:rsid w:val="006E3627"/>
    <w:rsid w:val="006E47D5"/>
    <w:rsid w:val="006F2D73"/>
    <w:rsid w:val="006F335C"/>
    <w:rsid w:val="006F4076"/>
    <w:rsid w:val="006F502D"/>
    <w:rsid w:val="006F6F19"/>
    <w:rsid w:val="00702811"/>
    <w:rsid w:val="00703A5C"/>
    <w:rsid w:val="007124AB"/>
    <w:rsid w:val="00713412"/>
    <w:rsid w:val="00715EEE"/>
    <w:rsid w:val="0072225C"/>
    <w:rsid w:val="0074124A"/>
    <w:rsid w:val="00747BF4"/>
    <w:rsid w:val="00750C66"/>
    <w:rsid w:val="00751FF3"/>
    <w:rsid w:val="007535B4"/>
    <w:rsid w:val="00753DF3"/>
    <w:rsid w:val="00756310"/>
    <w:rsid w:val="00757691"/>
    <w:rsid w:val="00757797"/>
    <w:rsid w:val="00776578"/>
    <w:rsid w:val="00782D41"/>
    <w:rsid w:val="00791E1E"/>
    <w:rsid w:val="00795F6B"/>
    <w:rsid w:val="00797CBE"/>
    <w:rsid w:val="007A01B5"/>
    <w:rsid w:val="007A1CA3"/>
    <w:rsid w:val="007A5BA8"/>
    <w:rsid w:val="007A64CF"/>
    <w:rsid w:val="007B22DF"/>
    <w:rsid w:val="007D1124"/>
    <w:rsid w:val="007D2F46"/>
    <w:rsid w:val="007D525E"/>
    <w:rsid w:val="007D61D1"/>
    <w:rsid w:val="007D7351"/>
    <w:rsid w:val="007E33B0"/>
    <w:rsid w:val="007F7864"/>
    <w:rsid w:val="007F7886"/>
    <w:rsid w:val="007F7DB5"/>
    <w:rsid w:val="00803157"/>
    <w:rsid w:val="00803480"/>
    <w:rsid w:val="00803AE2"/>
    <w:rsid w:val="00804F21"/>
    <w:rsid w:val="00805A51"/>
    <w:rsid w:val="008122D3"/>
    <w:rsid w:val="00812F2F"/>
    <w:rsid w:val="0081357B"/>
    <w:rsid w:val="00834330"/>
    <w:rsid w:val="00836CED"/>
    <w:rsid w:val="00843EC9"/>
    <w:rsid w:val="00850297"/>
    <w:rsid w:val="00870AAD"/>
    <w:rsid w:val="00870C02"/>
    <w:rsid w:val="0089160A"/>
    <w:rsid w:val="00892A1A"/>
    <w:rsid w:val="00894237"/>
    <w:rsid w:val="008A122B"/>
    <w:rsid w:val="008A3CFF"/>
    <w:rsid w:val="008C625D"/>
    <w:rsid w:val="008C7637"/>
    <w:rsid w:val="008D4C56"/>
    <w:rsid w:val="008D50C0"/>
    <w:rsid w:val="008D6C09"/>
    <w:rsid w:val="008E5B2C"/>
    <w:rsid w:val="008E670E"/>
    <w:rsid w:val="008E6924"/>
    <w:rsid w:val="008F205E"/>
    <w:rsid w:val="008F2F4F"/>
    <w:rsid w:val="008F4F3A"/>
    <w:rsid w:val="008F7CEA"/>
    <w:rsid w:val="00900561"/>
    <w:rsid w:val="00904CDD"/>
    <w:rsid w:val="009051D1"/>
    <w:rsid w:val="009077E0"/>
    <w:rsid w:val="00914DD3"/>
    <w:rsid w:val="00915D0D"/>
    <w:rsid w:val="0091607B"/>
    <w:rsid w:val="00922045"/>
    <w:rsid w:val="00923AF7"/>
    <w:rsid w:val="00924B0B"/>
    <w:rsid w:val="00936A66"/>
    <w:rsid w:val="00937E3A"/>
    <w:rsid w:val="0094270D"/>
    <w:rsid w:val="00942CF5"/>
    <w:rsid w:val="009439D8"/>
    <w:rsid w:val="009451B6"/>
    <w:rsid w:val="00945E70"/>
    <w:rsid w:val="009473D2"/>
    <w:rsid w:val="00951AC2"/>
    <w:rsid w:val="0096437C"/>
    <w:rsid w:val="00967E52"/>
    <w:rsid w:val="0097781A"/>
    <w:rsid w:val="00980652"/>
    <w:rsid w:val="009812A3"/>
    <w:rsid w:val="0098580B"/>
    <w:rsid w:val="00985846"/>
    <w:rsid w:val="00985FAE"/>
    <w:rsid w:val="009876A3"/>
    <w:rsid w:val="00992CE2"/>
    <w:rsid w:val="00995102"/>
    <w:rsid w:val="009A0EE2"/>
    <w:rsid w:val="009A64FE"/>
    <w:rsid w:val="009B0913"/>
    <w:rsid w:val="009B623D"/>
    <w:rsid w:val="009C5F01"/>
    <w:rsid w:val="009D020B"/>
    <w:rsid w:val="009D0796"/>
    <w:rsid w:val="009D0BF8"/>
    <w:rsid w:val="009D4107"/>
    <w:rsid w:val="009D50BB"/>
    <w:rsid w:val="009D6331"/>
    <w:rsid w:val="009E0865"/>
    <w:rsid w:val="009E215F"/>
    <w:rsid w:val="009E6BEB"/>
    <w:rsid w:val="009E75BD"/>
    <w:rsid w:val="009F077F"/>
    <w:rsid w:val="009F0C03"/>
    <w:rsid w:val="009F198D"/>
    <w:rsid w:val="009F5CD1"/>
    <w:rsid w:val="00A0090F"/>
    <w:rsid w:val="00A06E25"/>
    <w:rsid w:val="00A07390"/>
    <w:rsid w:val="00A07496"/>
    <w:rsid w:val="00A12D65"/>
    <w:rsid w:val="00A15E3F"/>
    <w:rsid w:val="00A179ED"/>
    <w:rsid w:val="00A2626C"/>
    <w:rsid w:val="00A34B93"/>
    <w:rsid w:val="00A40EEE"/>
    <w:rsid w:val="00A41241"/>
    <w:rsid w:val="00A41519"/>
    <w:rsid w:val="00A43372"/>
    <w:rsid w:val="00A454F5"/>
    <w:rsid w:val="00A47C47"/>
    <w:rsid w:val="00A54724"/>
    <w:rsid w:val="00A571F6"/>
    <w:rsid w:val="00A5738F"/>
    <w:rsid w:val="00A6139F"/>
    <w:rsid w:val="00A63E46"/>
    <w:rsid w:val="00A65A11"/>
    <w:rsid w:val="00A71747"/>
    <w:rsid w:val="00A73565"/>
    <w:rsid w:val="00A75DF5"/>
    <w:rsid w:val="00A7613F"/>
    <w:rsid w:val="00A82652"/>
    <w:rsid w:val="00A8355A"/>
    <w:rsid w:val="00A86718"/>
    <w:rsid w:val="00A8704B"/>
    <w:rsid w:val="00A91C7F"/>
    <w:rsid w:val="00A953F4"/>
    <w:rsid w:val="00A95721"/>
    <w:rsid w:val="00A97748"/>
    <w:rsid w:val="00AA1616"/>
    <w:rsid w:val="00AA4075"/>
    <w:rsid w:val="00AA5559"/>
    <w:rsid w:val="00AA5A3B"/>
    <w:rsid w:val="00AA6CAE"/>
    <w:rsid w:val="00AA6E08"/>
    <w:rsid w:val="00AB031D"/>
    <w:rsid w:val="00AB7688"/>
    <w:rsid w:val="00AD15D6"/>
    <w:rsid w:val="00AE009F"/>
    <w:rsid w:val="00AE0541"/>
    <w:rsid w:val="00AE084D"/>
    <w:rsid w:val="00AE33E0"/>
    <w:rsid w:val="00AE5836"/>
    <w:rsid w:val="00AF3B48"/>
    <w:rsid w:val="00B016B1"/>
    <w:rsid w:val="00B01DFE"/>
    <w:rsid w:val="00B05D40"/>
    <w:rsid w:val="00B06B29"/>
    <w:rsid w:val="00B0746F"/>
    <w:rsid w:val="00B11E11"/>
    <w:rsid w:val="00B12D6C"/>
    <w:rsid w:val="00B2129D"/>
    <w:rsid w:val="00B21B97"/>
    <w:rsid w:val="00B2624A"/>
    <w:rsid w:val="00B3007E"/>
    <w:rsid w:val="00B317B5"/>
    <w:rsid w:val="00B31AFD"/>
    <w:rsid w:val="00B32B79"/>
    <w:rsid w:val="00B35499"/>
    <w:rsid w:val="00B4015D"/>
    <w:rsid w:val="00B40C03"/>
    <w:rsid w:val="00B51104"/>
    <w:rsid w:val="00B62498"/>
    <w:rsid w:val="00B6519C"/>
    <w:rsid w:val="00B6754D"/>
    <w:rsid w:val="00B7126B"/>
    <w:rsid w:val="00B918AD"/>
    <w:rsid w:val="00B93C90"/>
    <w:rsid w:val="00BA469F"/>
    <w:rsid w:val="00BA47FE"/>
    <w:rsid w:val="00BB16EA"/>
    <w:rsid w:val="00BB2E88"/>
    <w:rsid w:val="00BB5A89"/>
    <w:rsid w:val="00BB7353"/>
    <w:rsid w:val="00BC00DB"/>
    <w:rsid w:val="00BC3FF7"/>
    <w:rsid w:val="00BC73C3"/>
    <w:rsid w:val="00BD6000"/>
    <w:rsid w:val="00BD6640"/>
    <w:rsid w:val="00BD743C"/>
    <w:rsid w:val="00BD762C"/>
    <w:rsid w:val="00BD794B"/>
    <w:rsid w:val="00BE1F88"/>
    <w:rsid w:val="00BE2316"/>
    <w:rsid w:val="00BE3D7C"/>
    <w:rsid w:val="00BE4860"/>
    <w:rsid w:val="00BE53A4"/>
    <w:rsid w:val="00BF0FC7"/>
    <w:rsid w:val="00BF29A8"/>
    <w:rsid w:val="00C0058B"/>
    <w:rsid w:val="00C00E0A"/>
    <w:rsid w:val="00C030F0"/>
    <w:rsid w:val="00C031EF"/>
    <w:rsid w:val="00C07E02"/>
    <w:rsid w:val="00C10F8A"/>
    <w:rsid w:val="00C126F8"/>
    <w:rsid w:val="00C150E1"/>
    <w:rsid w:val="00C1513E"/>
    <w:rsid w:val="00C17E38"/>
    <w:rsid w:val="00C33593"/>
    <w:rsid w:val="00C33FB9"/>
    <w:rsid w:val="00C365A3"/>
    <w:rsid w:val="00C46F3E"/>
    <w:rsid w:val="00C46F76"/>
    <w:rsid w:val="00C5504E"/>
    <w:rsid w:val="00C56B85"/>
    <w:rsid w:val="00C63A15"/>
    <w:rsid w:val="00C65842"/>
    <w:rsid w:val="00C744E6"/>
    <w:rsid w:val="00C773FC"/>
    <w:rsid w:val="00C853B8"/>
    <w:rsid w:val="00C90DA6"/>
    <w:rsid w:val="00C93CE6"/>
    <w:rsid w:val="00C95C21"/>
    <w:rsid w:val="00C963D9"/>
    <w:rsid w:val="00C97092"/>
    <w:rsid w:val="00C97307"/>
    <w:rsid w:val="00CA0E16"/>
    <w:rsid w:val="00CA1C49"/>
    <w:rsid w:val="00CA442C"/>
    <w:rsid w:val="00CA449C"/>
    <w:rsid w:val="00CA6987"/>
    <w:rsid w:val="00CB663C"/>
    <w:rsid w:val="00CC2A01"/>
    <w:rsid w:val="00CC4069"/>
    <w:rsid w:val="00CE09C6"/>
    <w:rsid w:val="00CE150A"/>
    <w:rsid w:val="00CE4EF4"/>
    <w:rsid w:val="00CF0B71"/>
    <w:rsid w:val="00CF3625"/>
    <w:rsid w:val="00CF60A5"/>
    <w:rsid w:val="00CF7C74"/>
    <w:rsid w:val="00D127FF"/>
    <w:rsid w:val="00D12DDF"/>
    <w:rsid w:val="00D15777"/>
    <w:rsid w:val="00D2158F"/>
    <w:rsid w:val="00D25E62"/>
    <w:rsid w:val="00D26534"/>
    <w:rsid w:val="00D328A7"/>
    <w:rsid w:val="00D37305"/>
    <w:rsid w:val="00D37D2D"/>
    <w:rsid w:val="00D4028F"/>
    <w:rsid w:val="00D41291"/>
    <w:rsid w:val="00D41E37"/>
    <w:rsid w:val="00D4322A"/>
    <w:rsid w:val="00D45E14"/>
    <w:rsid w:val="00D501DA"/>
    <w:rsid w:val="00D50EF7"/>
    <w:rsid w:val="00D574B3"/>
    <w:rsid w:val="00D60B40"/>
    <w:rsid w:val="00D638A2"/>
    <w:rsid w:val="00D657BA"/>
    <w:rsid w:val="00D73EE8"/>
    <w:rsid w:val="00D84811"/>
    <w:rsid w:val="00D86515"/>
    <w:rsid w:val="00D90D8B"/>
    <w:rsid w:val="00D92143"/>
    <w:rsid w:val="00D926EE"/>
    <w:rsid w:val="00D95463"/>
    <w:rsid w:val="00D96499"/>
    <w:rsid w:val="00D97340"/>
    <w:rsid w:val="00DA1B42"/>
    <w:rsid w:val="00DA4482"/>
    <w:rsid w:val="00DA4AC0"/>
    <w:rsid w:val="00DB0170"/>
    <w:rsid w:val="00DB15F8"/>
    <w:rsid w:val="00DB1636"/>
    <w:rsid w:val="00DB6399"/>
    <w:rsid w:val="00DB72D6"/>
    <w:rsid w:val="00DC04E0"/>
    <w:rsid w:val="00DC09AA"/>
    <w:rsid w:val="00DC25B9"/>
    <w:rsid w:val="00DC520D"/>
    <w:rsid w:val="00DC5824"/>
    <w:rsid w:val="00DD7F53"/>
    <w:rsid w:val="00DE0344"/>
    <w:rsid w:val="00DE12AA"/>
    <w:rsid w:val="00DE4EEA"/>
    <w:rsid w:val="00DF2D12"/>
    <w:rsid w:val="00DF3454"/>
    <w:rsid w:val="00DF5CEC"/>
    <w:rsid w:val="00DF7911"/>
    <w:rsid w:val="00E05D4B"/>
    <w:rsid w:val="00E067B9"/>
    <w:rsid w:val="00E134C8"/>
    <w:rsid w:val="00E254CE"/>
    <w:rsid w:val="00E25F78"/>
    <w:rsid w:val="00E260A2"/>
    <w:rsid w:val="00E27903"/>
    <w:rsid w:val="00E326DD"/>
    <w:rsid w:val="00E33162"/>
    <w:rsid w:val="00E347B6"/>
    <w:rsid w:val="00E42CB0"/>
    <w:rsid w:val="00E54924"/>
    <w:rsid w:val="00E84240"/>
    <w:rsid w:val="00E843A6"/>
    <w:rsid w:val="00E85F3E"/>
    <w:rsid w:val="00E863F1"/>
    <w:rsid w:val="00E8664F"/>
    <w:rsid w:val="00E87DEC"/>
    <w:rsid w:val="00E915FE"/>
    <w:rsid w:val="00E96A9C"/>
    <w:rsid w:val="00EA34E5"/>
    <w:rsid w:val="00EA7A99"/>
    <w:rsid w:val="00EB132C"/>
    <w:rsid w:val="00EB308C"/>
    <w:rsid w:val="00EB41EC"/>
    <w:rsid w:val="00EB5C16"/>
    <w:rsid w:val="00EB64D4"/>
    <w:rsid w:val="00EB7FCA"/>
    <w:rsid w:val="00EC570E"/>
    <w:rsid w:val="00ED28A6"/>
    <w:rsid w:val="00ED2D12"/>
    <w:rsid w:val="00ED3200"/>
    <w:rsid w:val="00EE13B4"/>
    <w:rsid w:val="00EE2C82"/>
    <w:rsid w:val="00EE3193"/>
    <w:rsid w:val="00EE3E41"/>
    <w:rsid w:val="00EE6D6D"/>
    <w:rsid w:val="00EF0940"/>
    <w:rsid w:val="00EF5702"/>
    <w:rsid w:val="00F03DA7"/>
    <w:rsid w:val="00F07C62"/>
    <w:rsid w:val="00F07FE1"/>
    <w:rsid w:val="00F22914"/>
    <w:rsid w:val="00F22A55"/>
    <w:rsid w:val="00F23FC9"/>
    <w:rsid w:val="00F317DA"/>
    <w:rsid w:val="00F35EE7"/>
    <w:rsid w:val="00F36BF7"/>
    <w:rsid w:val="00F402EE"/>
    <w:rsid w:val="00F410C4"/>
    <w:rsid w:val="00F4298D"/>
    <w:rsid w:val="00F54A77"/>
    <w:rsid w:val="00F55B9F"/>
    <w:rsid w:val="00F56B61"/>
    <w:rsid w:val="00F57D90"/>
    <w:rsid w:val="00F73E54"/>
    <w:rsid w:val="00F80A46"/>
    <w:rsid w:val="00F8116F"/>
    <w:rsid w:val="00F837F0"/>
    <w:rsid w:val="00F8586A"/>
    <w:rsid w:val="00F911D2"/>
    <w:rsid w:val="00F91EC9"/>
    <w:rsid w:val="00F93A19"/>
    <w:rsid w:val="00F9557F"/>
    <w:rsid w:val="00F97D77"/>
    <w:rsid w:val="00FA2EF5"/>
    <w:rsid w:val="00FA55E5"/>
    <w:rsid w:val="00FA7437"/>
    <w:rsid w:val="00FB63B2"/>
    <w:rsid w:val="00FC1076"/>
    <w:rsid w:val="00FC28EC"/>
    <w:rsid w:val="00FD6F31"/>
    <w:rsid w:val="00FE21F3"/>
    <w:rsid w:val="00FE2DD8"/>
    <w:rsid w:val="00FE2F1E"/>
    <w:rsid w:val="00FE3F17"/>
    <w:rsid w:val="00FF0946"/>
    <w:rsid w:val="00FF2342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1A0CDA9"/>
  <w15:chartTrackingRefBased/>
  <w15:docId w15:val="{A456CD4E-DCA2-419B-9267-DE327992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BE7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 w:line="240" w:lineRule="exact"/>
      <w:ind w:left="432"/>
    </w:pPr>
    <w:rPr>
      <w:rFonts w:ascii="Courier New" w:eastAsia="Batang" w:hAnsi="Courier New" w:cs="Courier New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B1845"/>
    <w:pPr>
      <w:keepNext/>
      <w:numPr>
        <w:numId w:val="5"/>
      </w:numPr>
      <w:outlineLvl w:val="0"/>
    </w:pPr>
  </w:style>
  <w:style w:type="paragraph" w:styleId="Heading2">
    <w:name w:val="heading 2"/>
    <w:basedOn w:val="Normal"/>
    <w:next w:val="Normal"/>
    <w:qFormat/>
    <w:rsid w:val="000B1845"/>
    <w:pPr>
      <w:keepNext/>
      <w:numPr>
        <w:ilvl w:val="1"/>
        <w:numId w:val="5"/>
      </w:numPr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0B1845"/>
    <w:pPr>
      <w:keepNext/>
      <w:numPr>
        <w:ilvl w:val="2"/>
        <w:numId w:val="5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0B1845"/>
    <w:pPr>
      <w:keepNext/>
      <w:numPr>
        <w:ilvl w:val="3"/>
        <w:numId w:val="5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0B1845"/>
    <w:pPr>
      <w:keepNext/>
      <w:numPr>
        <w:ilvl w:val="4"/>
        <w:numId w:val="5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0B1845"/>
    <w:pPr>
      <w:keepNext/>
      <w:numPr>
        <w:ilvl w:val="5"/>
        <w:numId w:val="5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0B1845"/>
    <w:pPr>
      <w:keepNext/>
      <w:numPr>
        <w:ilvl w:val="6"/>
        <w:numId w:val="5"/>
      </w:numPr>
      <w:outlineLvl w:val="6"/>
    </w:pPr>
  </w:style>
  <w:style w:type="paragraph" w:styleId="Heading8">
    <w:name w:val="heading 8"/>
    <w:basedOn w:val="Normal"/>
    <w:next w:val="Normal"/>
    <w:qFormat/>
    <w:rsid w:val="000B1845"/>
    <w:pPr>
      <w:keepNext/>
      <w:numPr>
        <w:ilvl w:val="7"/>
        <w:numId w:val="5"/>
      </w:numPr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0B1845"/>
    <w:pPr>
      <w:keepNext/>
      <w:numPr>
        <w:ilvl w:val="8"/>
        <w:numId w:val="5"/>
      </w:num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B1845"/>
    <w:pPr>
      <w:numPr>
        <w:numId w:val="1"/>
      </w:numPr>
    </w:pPr>
  </w:style>
  <w:style w:type="numbering" w:styleId="1ai">
    <w:name w:val="Outline List 1"/>
    <w:basedOn w:val="NoList"/>
    <w:semiHidden/>
    <w:rsid w:val="000B1845"/>
    <w:pPr>
      <w:numPr>
        <w:numId w:val="2"/>
      </w:numPr>
    </w:pPr>
  </w:style>
  <w:style w:type="paragraph" w:styleId="Header">
    <w:name w:val="header"/>
    <w:basedOn w:val="Normal"/>
    <w:rsid w:val="001024B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center" w:pos="5040"/>
        <w:tab w:val="right" w:pos="10320"/>
      </w:tabs>
      <w:spacing w:after="0"/>
      <w:ind w:left="0"/>
    </w:pPr>
  </w:style>
  <w:style w:type="paragraph" w:styleId="Footer">
    <w:name w:val="footer"/>
    <w:basedOn w:val="Header"/>
    <w:rsid w:val="00F410C4"/>
    <w:rPr>
      <w:lang w:eastAsia="ko-KR"/>
    </w:rPr>
  </w:style>
  <w:style w:type="paragraph" w:styleId="TOC1">
    <w:name w:val="toc 1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864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1296"/>
    </w:pPr>
    <w:rPr>
      <w:noProof/>
      <w:lang w:eastAsia="ko-KR"/>
    </w:rPr>
  </w:style>
  <w:style w:type="numbering" w:styleId="ArticleSection">
    <w:name w:val="Outline List 3"/>
    <w:basedOn w:val="NoList"/>
    <w:semiHidden/>
    <w:rsid w:val="000B1845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1728"/>
    </w:pPr>
  </w:style>
  <w:style w:type="paragraph" w:styleId="TOC5">
    <w:name w:val="toc 5"/>
    <w:basedOn w:val="Normal"/>
    <w:next w:val="Normal"/>
    <w:autoRedefine/>
    <w:uiPriority w:val="39"/>
    <w:rsid w:val="00E05D4B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2160"/>
    </w:pPr>
  </w:style>
  <w:style w:type="paragraph" w:styleId="TOC6">
    <w:name w:val="toc 6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2592"/>
    </w:pPr>
  </w:style>
  <w:style w:type="paragraph" w:styleId="TOC7">
    <w:name w:val="toc 7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3024"/>
    </w:pPr>
  </w:style>
  <w:style w:type="paragraph" w:styleId="TOC8">
    <w:name w:val="toc 8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3456"/>
    </w:pPr>
  </w:style>
  <w:style w:type="paragraph" w:styleId="TOC9">
    <w:name w:val="toc 9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3888"/>
    </w:pPr>
  </w:style>
  <w:style w:type="paragraph" w:styleId="BlockText">
    <w:name w:val="Block Text"/>
    <w:basedOn w:val="Normal"/>
    <w:semiHidden/>
    <w:rsid w:val="000B1845"/>
    <w:pPr>
      <w:spacing w:after="120"/>
      <w:ind w:left="1440" w:right="1440"/>
    </w:pPr>
  </w:style>
  <w:style w:type="paragraph" w:styleId="BodyText">
    <w:name w:val="Body Text"/>
    <w:basedOn w:val="Normal"/>
    <w:semiHidden/>
    <w:rsid w:val="000B1845"/>
    <w:pPr>
      <w:spacing w:after="120"/>
    </w:pPr>
  </w:style>
  <w:style w:type="paragraph" w:customStyle="1" w:styleId="RFCH1-noTOCnonum">
    <w:name w:val="RFC H1 - no TOC no num"/>
    <w:basedOn w:val="RFCH1-nonum"/>
    <w:next w:val="Normal"/>
    <w:rsid w:val="000B1845"/>
    <w:pPr>
      <w:outlineLvl w:val="9"/>
    </w:pPr>
  </w:style>
  <w:style w:type="paragraph" w:styleId="FootnoteText">
    <w:name w:val="footnote text"/>
    <w:basedOn w:val="Normal"/>
    <w:semiHidden/>
    <w:rsid w:val="000B1845"/>
    <w:rPr>
      <w:sz w:val="20"/>
      <w:szCs w:val="20"/>
    </w:rPr>
  </w:style>
  <w:style w:type="character" w:styleId="EndnoteReference">
    <w:name w:val="endnote reference"/>
    <w:semiHidden/>
    <w:rsid w:val="000B1845"/>
    <w:rPr>
      <w:vertAlign w:val="baseline"/>
    </w:rPr>
  </w:style>
  <w:style w:type="paragraph" w:styleId="Caption">
    <w:name w:val="caption"/>
    <w:basedOn w:val="Normal"/>
    <w:next w:val="Normal"/>
    <w:qFormat/>
    <w:rsid w:val="000B1845"/>
    <w:pPr>
      <w:numPr>
        <w:numId w:val="23"/>
      </w:numPr>
      <w:jc w:val="center"/>
    </w:pPr>
    <w:rPr>
      <w:bCs/>
      <w:szCs w:val="20"/>
    </w:rPr>
  </w:style>
  <w:style w:type="character" w:styleId="FootnoteReference">
    <w:name w:val="footnote reference"/>
    <w:semiHidden/>
    <w:rsid w:val="000B1845"/>
    <w:rPr>
      <w:vertAlign w:val="superscript"/>
    </w:rPr>
  </w:style>
  <w:style w:type="paragraph" w:customStyle="1" w:styleId="RFCReferencesBookmark">
    <w:name w:val="RFC References Bookmark"/>
    <w:basedOn w:val="RFCReferences"/>
    <w:rsid w:val="00B93C90"/>
    <w:pPr>
      <w:numPr>
        <w:numId w:val="0"/>
      </w:numPr>
      <w:ind w:left="1872" w:hanging="1440"/>
    </w:pPr>
  </w:style>
  <w:style w:type="paragraph" w:customStyle="1" w:styleId="RFCReferences">
    <w:name w:val="RFC References"/>
    <w:basedOn w:val="Normal"/>
    <w:rsid w:val="000B1845"/>
    <w:pPr>
      <w:keepLines/>
      <w:numPr>
        <w:numId w:val="16"/>
      </w:numPr>
      <w:tabs>
        <w:tab w:val="clear" w:pos="432"/>
        <w:tab w:val="clear" w:pos="864"/>
      </w:tabs>
    </w:pPr>
  </w:style>
  <w:style w:type="paragraph" w:customStyle="1" w:styleId="RFCH1-nonum">
    <w:name w:val="RFC H1 - no num"/>
    <w:basedOn w:val="Normal"/>
    <w:next w:val="Normal"/>
    <w:semiHidden/>
    <w:rsid w:val="000B1845"/>
    <w:pPr>
      <w:keepNext/>
      <w:ind w:left="0"/>
      <w:outlineLvl w:val="0"/>
    </w:pPr>
    <w:rPr>
      <w:rFonts w:eastAsia="Times New Roman"/>
      <w:bCs/>
    </w:rPr>
  </w:style>
  <w:style w:type="paragraph" w:customStyle="1" w:styleId="RFCTitle">
    <w:name w:val="RFC Title"/>
    <w:basedOn w:val="Normal"/>
    <w:rsid w:val="000B1845"/>
    <w:pPr>
      <w:spacing w:after="480"/>
      <w:jc w:val="center"/>
    </w:pPr>
    <w:rPr>
      <w:rFonts w:eastAsia="Times New Roman"/>
    </w:rPr>
  </w:style>
  <w:style w:type="paragraph" w:customStyle="1" w:styleId="RFCInstructions">
    <w:name w:val="RFC Instructions"/>
    <w:basedOn w:val="Normal"/>
    <w:next w:val="Normal"/>
    <w:semiHidden/>
    <w:rsid w:val="00357EC0"/>
    <w:rPr>
      <w:b/>
    </w:rPr>
  </w:style>
  <w:style w:type="paragraph" w:customStyle="1" w:styleId="RFCListNumbered">
    <w:name w:val="RFC List Numbered"/>
    <w:basedOn w:val="Normal"/>
    <w:rsid w:val="007F7886"/>
    <w:pPr>
      <w:keepLines/>
      <w:numPr>
        <w:numId w:val="18"/>
      </w:numPr>
    </w:pPr>
  </w:style>
  <w:style w:type="paragraph" w:customStyle="1" w:styleId="RFCApp">
    <w:name w:val="RFC App"/>
    <w:basedOn w:val="RFCH1-nonum"/>
    <w:next w:val="Normal"/>
    <w:rsid w:val="0072225C"/>
    <w:pPr>
      <w:pageBreakBefore/>
      <w:numPr>
        <w:numId w:val="33"/>
      </w:numPr>
    </w:pPr>
  </w:style>
  <w:style w:type="paragraph" w:customStyle="1" w:styleId="RFCAppH1">
    <w:name w:val="RFC App H1"/>
    <w:basedOn w:val="RFCH1-nonum"/>
    <w:next w:val="Normal"/>
    <w:rsid w:val="00A0090F"/>
    <w:pPr>
      <w:numPr>
        <w:ilvl w:val="1"/>
        <w:numId w:val="20"/>
      </w:numPr>
      <w:outlineLvl w:val="1"/>
    </w:pPr>
  </w:style>
  <w:style w:type="paragraph" w:customStyle="1" w:styleId="RFCAppH2">
    <w:name w:val="RFC App H2"/>
    <w:basedOn w:val="RFCH1-nonum"/>
    <w:next w:val="Normal"/>
    <w:rsid w:val="00A0090F"/>
    <w:pPr>
      <w:numPr>
        <w:ilvl w:val="2"/>
        <w:numId w:val="20"/>
      </w:numPr>
      <w:outlineLvl w:val="2"/>
    </w:pPr>
  </w:style>
  <w:style w:type="paragraph" w:styleId="BodyText2">
    <w:name w:val="Body Text 2"/>
    <w:basedOn w:val="Normal"/>
    <w:semiHidden/>
    <w:rsid w:val="000B1845"/>
    <w:pPr>
      <w:spacing w:after="120" w:line="480" w:lineRule="auto"/>
    </w:pPr>
  </w:style>
  <w:style w:type="paragraph" w:styleId="BodyText3">
    <w:name w:val="Body Text 3"/>
    <w:basedOn w:val="Normal"/>
    <w:semiHidden/>
    <w:rsid w:val="000B184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0B1845"/>
    <w:pPr>
      <w:ind w:firstLine="210"/>
    </w:pPr>
  </w:style>
  <w:style w:type="paragraph" w:styleId="BodyTextIndent">
    <w:name w:val="Body Text Indent"/>
    <w:basedOn w:val="Normal"/>
    <w:semiHidden/>
    <w:rsid w:val="000B1845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0B1845"/>
    <w:pPr>
      <w:ind w:firstLine="210"/>
    </w:pPr>
  </w:style>
  <w:style w:type="paragraph" w:styleId="BodyTextIndent2">
    <w:name w:val="Body Text Indent 2"/>
    <w:basedOn w:val="Normal"/>
    <w:semiHidden/>
    <w:rsid w:val="000B1845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0B1845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0B1845"/>
    <w:pPr>
      <w:ind w:left="4320"/>
    </w:pPr>
  </w:style>
  <w:style w:type="paragraph" w:styleId="Date">
    <w:name w:val="Date"/>
    <w:basedOn w:val="Normal"/>
    <w:next w:val="Normal"/>
    <w:semiHidden/>
    <w:rsid w:val="000B1845"/>
  </w:style>
  <w:style w:type="paragraph" w:styleId="E-mailSignature">
    <w:name w:val="E-mail Signature"/>
    <w:basedOn w:val="Normal"/>
    <w:semiHidden/>
    <w:rsid w:val="000B1845"/>
  </w:style>
  <w:style w:type="character" w:styleId="Emphasis">
    <w:name w:val="Emphasis"/>
    <w:qFormat/>
    <w:rsid w:val="000B1845"/>
    <w:rPr>
      <w:i/>
      <w:iCs/>
    </w:rPr>
  </w:style>
  <w:style w:type="paragraph" w:styleId="EnvelopeAddress">
    <w:name w:val="envelope address"/>
    <w:basedOn w:val="Normal"/>
    <w:semiHidden/>
    <w:rsid w:val="000B184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0B1845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0B184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B1845"/>
  </w:style>
  <w:style w:type="paragraph" w:styleId="HTMLAddress">
    <w:name w:val="HTML Address"/>
    <w:basedOn w:val="Normal"/>
    <w:semiHidden/>
    <w:rsid w:val="000B1845"/>
    <w:rPr>
      <w:i/>
      <w:iCs/>
    </w:rPr>
  </w:style>
  <w:style w:type="character" w:styleId="HTMLCite">
    <w:name w:val="HTML Cite"/>
    <w:semiHidden/>
    <w:rsid w:val="000B1845"/>
    <w:rPr>
      <w:i/>
      <w:iCs/>
    </w:rPr>
  </w:style>
  <w:style w:type="character" w:styleId="HTMLCode">
    <w:name w:val="HTML Code"/>
    <w:semiHidden/>
    <w:rsid w:val="000B1845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0B1845"/>
    <w:rPr>
      <w:i/>
      <w:iCs/>
    </w:rPr>
  </w:style>
  <w:style w:type="character" w:styleId="HTMLKeyboard">
    <w:name w:val="HTML Keyboard"/>
    <w:semiHidden/>
    <w:rsid w:val="000B184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B1845"/>
    <w:rPr>
      <w:sz w:val="20"/>
      <w:szCs w:val="20"/>
    </w:rPr>
  </w:style>
  <w:style w:type="character" w:styleId="HTMLSample">
    <w:name w:val="HTML Sample"/>
    <w:semiHidden/>
    <w:rsid w:val="000B1845"/>
    <w:rPr>
      <w:rFonts w:ascii="Courier New" w:hAnsi="Courier New" w:cs="Courier New"/>
    </w:rPr>
  </w:style>
  <w:style w:type="character" w:styleId="HTMLTypewriter">
    <w:name w:val="HTML Typewriter"/>
    <w:semiHidden/>
    <w:rsid w:val="000B1845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B1845"/>
    <w:rPr>
      <w:i/>
      <w:iCs/>
    </w:rPr>
  </w:style>
  <w:style w:type="character" w:styleId="Hyperlink">
    <w:name w:val="Hyperlink"/>
    <w:uiPriority w:val="99"/>
    <w:rsid w:val="000B1845"/>
    <w:rPr>
      <w:color w:val="0000FF"/>
      <w:u w:val="single"/>
    </w:rPr>
  </w:style>
  <w:style w:type="character" w:styleId="LineNumber">
    <w:name w:val="line number"/>
    <w:basedOn w:val="DefaultParagraphFont"/>
    <w:semiHidden/>
    <w:rsid w:val="000B1845"/>
  </w:style>
  <w:style w:type="paragraph" w:styleId="List">
    <w:name w:val="List"/>
    <w:basedOn w:val="Normal"/>
    <w:semiHidden/>
    <w:rsid w:val="000B1845"/>
    <w:pPr>
      <w:ind w:left="360" w:hanging="360"/>
    </w:pPr>
  </w:style>
  <w:style w:type="paragraph" w:styleId="List2">
    <w:name w:val="List 2"/>
    <w:basedOn w:val="Normal"/>
    <w:semiHidden/>
    <w:rsid w:val="000B1845"/>
    <w:pPr>
      <w:ind w:left="720" w:hanging="360"/>
    </w:pPr>
  </w:style>
  <w:style w:type="paragraph" w:styleId="List3">
    <w:name w:val="List 3"/>
    <w:basedOn w:val="Normal"/>
    <w:semiHidden/>
    <w:rsid w:val="000B1845"/>
    <w:pPr>
      <w:ind w:left="1080" w:hanging="360"/>
    </w:pPr>
  </w:style>
  <w:style w:type="paragraph" w:styleId="List4">
    <w:name w:val="List 4"/>
    <w:basedOn w:val="Normal"/>
    <w:semiHidden/>
    <w:rsid w:val="000B1845"/>
    <w:pPr>
      <w:ind w:left="1440" w:hanging="360"/>
    </w:pPr>
  </w:style>
  <w:style w:type="paragraph" w:styleId="List5">
    <w:name w:val="List 5"/>
    <w:basedOn w:val="Normal"/>
    <w:semiHidden/>
    <w:rsid w:val="000B1845"/>
    <w:pPr>
      <w:ind w:left="1800" w:hanging="360"/>
    </w:pPr>
  </w:style>
  <w:style w:type="paragraph" w:styleId="ListBullet">
    <w:name w:val="List Bullet"/>
    <w:basedOn w:val="Normal"/>
    <w:autoRedefine/>
    <w:semiHidden/>
    <w:rsid w:val="000B1845"/>
    <w:pPr>
      <w:numPr>
        <w:numId w:val="6"/>
      </w:numPr>
    </w:pPr>
  </w:style>
  <w:style w:type="paragraph" w:styleId="ListBullet2">
    <w:name w:val="List Bullet 2"/>
    <w:basedOn w:val="Normal"/>
    <w:autoRedefine/>
    <w:semiHidden/>
    <w:rsid w:val="000B1845"/>
    <w:pPr>
      <w:numPr>
        <w:numId w:val="7"/>
      </w:numPr>
    </w:pPr>
  </w:style>
  <w:style w:type="paragraph" w:styleId="ListBullet3">
    <w:name w:val="List Bullet 3"/>
    <w:basedOn w:val="Normal"/>
    <w:autoRedefine/>
    <w:semiHidden/>
    <w:rsid w:val="000B1845"/>
    <w:pPr>
      <w:numPr>
        <w:numId w:val="8"/>
      </w:numPr>
    </w:pPr>
  </w:style>
  <w:style w:type="paragraph" w:styleId="ListBullet4">
    <w:name w:val="List Bullet 4"/>
    <w:basedOn w:val="Normal"/>
    <w:autoRedefine/>
    <w:semiHidden/>
    <w:rsid w:val="000B1845"/>
    <w:pPr>
      <w:numPr>
        <w:numId w:val="9"/>
      </w:numPr>
    </w:pPr>
  </w:style>
  <w:style w:type="paragraph" w:styleId="ListBullet5">
    <w:name w:val="List Bullet 5"/>
    <w:basedOn w:val="Normal"/>
    <w:autoRedefine/>
    <w:semiHidden/>
    <w:rsid w:val="000B1845"/>
    <w:pPr>
      <w:numPr>
        <w:numId w:val="10"/>
      </w:numPr>
    </w:pPr>
  </w:style>
  <w:style w:type="paragraph" w:styleId="ListContinue">
    <w:name w:val="List Continue"/>
    <w:basedOn w:val="Normal"/>
    <w:semiHidden/>
    <w:rsid w:val="000B1845"/>
    <w:pPr>
      <w:spacing w:after="120"/>
      <w:ind w:left="360"/>
    </w:pPr>
  </w:style>
  <w:style w:type="paragraph" w:styleId="ListContinue2">
    <w:name w:val="List Continue 2"/>
    <w:basedOn w:val="Normal"/>
    <w:semiHidden/>
    <w:rsid w:val="000B1845"/>
    <w:pPr>
      <w:spacing w:after="120"/>
      <w:ind w:left="720"/>
    </w:pPr>
  </w:style>
  <w:style w:type="paragraph" w:styleId="ListContinue3">
    <w:name w:val="List Continue 3"/>
    <w:basedOn w:val="Normal"/>
    <w:semiHidden/>
    <w:rsid w:val="000B1845"/>
    <w:pPr>
      <w:spacing w:after="120"/>
      <w:ind w:left="1080"/>
    </w:pPr>
  </w:style>
  <w:style w:type="paragraph" w:styleId="ListContinue4">
    <w:name w:val="List Continue 4"/>
    <w:basedOn w:val="Normal"/>
    <w:semiHidden/>
    <w:rsid w:val="000B1845"/>
    <w:pPr>
      <w:spacing w:after="120"/>
      <w:ind w:left="1440"/>
    </w:pPr>
  </w:style>
  <w:style w:type="paragraph" w:styleId="ListContinue5">
    <w:name w:val="List Continue 5"/>
    <w:basedOn w:val="Normal"/>
    <w:semiHidden/>
    <w:rsid w:val="000B1845"/>
    <w:pPr>
      <w:spacing w:after="120"/>
      <w:ind w:left="1800"/>
    </w:pPr>
  </w:style>
  <w:style w:type="paragraph" w:styleId="ListNumber">
    <w:name w:val="List Number"/>
    <w:basedOn w:val="Normal"/>
    <w:semiHidden/>
    <w:rsid w:val="000B1845"/>
    <w:pPr>
      <w:numPr>
        <w:numId w:val="11"/>
      </w:numPr>
    </w:pPr>
  </w:style>
  <w:style w:type="paragraph" w:styleId="ListNumber2">
    <w:name w:val="List Number 2"/>
    <w:basedOn w:val="Normal"/>
    <w:semiHidden/>
    <w:rsid w:val="000B1845"/>
    <w:pPr>
      <w:numPr>
        <w:numId w:val="12"/>
      </w:numPr>
    </w:pPr>
  </w:style>
  <w:style w:type="paragraph" w:styleId="ListNumber3">
    <w:name w:val="List Number 3"/>
    <w:basedOn w:val="Normal"/>
    <w:semiHidden/>
    <w:rsid w:val="000B1845"/>
    <w:pPr>
      <w:numPr>
        <w:numId w:val="13"/>
      </w:numPr>
    </w:pPr>
  </w:style>
  <w:style w:type="paragraph" w:styleId="ListNumber4">
    <w:name w:val="List Number 4"/>
    <w:basedOn w:val="Normal"/>
    <w:semiHidden/>
    <w:rsid w:val="000B1845"/>
    <w:pPr>
      <w:numPr>
        <w:numId w:val="14"/>
      </w:numPr>
    </w:pPr>
  </w:style>
  <w:style w:type="paragraph" w:styleId="ListNumber5">
    <w:name w:val="List Number 5"/>
    <w:basedOn w:val="Normal"/>
    <w:semiHidden/>
    <w:rsid w:val="000B1845"/>
    <w:pPr>
      <w:numPr>
        <w:numId w:val="15"/>
      </w:numPr>
    </w:pPr>
  </w:style>
  <w:style w:type="paragraph" w:styleId="MessageHeader">
    <w:name w:val="Message Header"/>
    <w:basedOn w:val="Normal"/>
    <w:semiHidden/>
    <w:rsid w:val="000B18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0B1845"/>
    <w:rPr>
      <w:rFonts w:ascii="Times New Roman" w:hAnsi="Times New Roman" w:cs="Times New Roman"/>
    </w:rPr>
  </w:style>
  <w:style w:type="paragraph" w:styleId="NormalIndent">
    <w:name w:val="Normal Indent"/>
    <w:basedOn w:val="Normal"/>
    <w:semiHidden/>
    <w:rsid w:val="000B1845"/>
    <w:pPr>
      <w:ind w:left="720"/>
    </w:pPr>
  </w:style>
  <w:style w:type="paragraph" w:styleId="NoteHeading">
    <w:name w:val="Note Heading"/>
    <w:basedOn w:val="Normal"/>
    <w:next w:val="Normal"/>
    <w:semiHidden/>
    <w:rsid w:val="000B1845"/>
  </w:style>
  <w:style w:type="character" w:styleId="PageNumber">
    <w:name w:val="page number"/>
    <w:basedOn w:val="DefaultParagraphFont"/>
    <w:semiHidden/>
    <w:rsid w:val="000B1845"/>
  </w:style>
  <w:style w:type="paragraph" w:styleId="Salutation">
    <w:name w:val="Salutation"/>
    <w:basedOn w:val="Normal"/>
    <w:next w:val="Normal"/>
    <w:semiHidden/>
    <w:rsid w:val="000B1845"/>
  </w:style>
  <w:style w:type="paragraph" w:styleId="Signature">
    <w:name w:val="Signature"/>
    <w:basedOn w:val="Normal"/>
    <w:semiHidden/>
    <w:rsid w:val="000B1845"/>
    <w:pPr>
      <w:ind w:left="4320"/>
    </w:pPr>
  </w:style>
  <w:style w:type="character" w:styleId="Strong">
    <w:name w:val="Strong"/>
    <w:qFormat/>
    <w:rsid w:val="000B1845"/>
    <w:rPr>
      <w:b/>
      <w:bCs/>
    </w:rPr>
  </w:style>
  <w:style w:type="paragraph" w:styleId="Subtitle">
    <w:name w:val="Subtitle"/>
    <w:basedOn w:val="Normal"/>
    <w:qFormat/>
    <w:rsid w:val="000B1845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B184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FCFigure">
    <w:name w:val="RFC Figure"/>
    <w:basedOn w:val="Normal"/>
    <w:rsid w:val="000B1845"/>
    <w:pPr>
      <w:keepNext/>
      <w:keepLines/>
      <w:spacing w:after="0"/>
    </w:pPr>
  </w:style>
  <w:style w:type="paragraph" w:customStyle="1" w:styleId="RFCListBullet">
    <w:name w:val="RFC List Bullet"/>
    <w:basedOn w:val="Normal"/>
    <w:rsid w:val="007F7886"/>
    <w:pPr>
      <w:keepLines/>
      <w:numPr>
        <w:numId w:val="17"/>
      </w:numPr>
    </w:pPr>
  </w:style>
  <w:style w:type="paragraph" w:customStyle="1" w:styleId="RFCAppH3">
    <w:name w:val="RFC App H3"/>
    <w:basedOn w:val="RFCH1-nonum"/>
    <w:next w:val="Normal"/>
    <w:rsid w:val="00A0090F"/>
    <w:pPr>
      <w:numPr>
        <w:ilvl w:val="3"/>
        <w:numId w:val="20"/>
      </w:numPr>
      <w:outlineLvl w:val="3"/>
    </w:pPr>
  </w:style>
  <w:style w:type="paragraph" w:customStyle="1" w:styleId="RFCAppH4">
    <w:name w:val="RFC App H4"/>
    <w:basedOn w:val="RFCH1-nonum"/>
    <w:next w:val="Normal"/>
    <w:rsid w:val="00A0090F"/>
    <w:pPr>
      <w:numPr>
        <w:ilvl w:val="4"/>
        <w:numId w:val="20"/>
      </w:numPr>
      <w:outlineLvl w:val="4"/>
    </w:pPr>
  </w:style>
  <w:style w:type="paragraph" w:customStyle="1" w:styleId="RFCAppH5">
    <w:name w:val="RFC App H5"/>
    <w:basedOn w:val="RFCH1-nonum"/>
    <w:next w:val="Normal"/>
    <w:rsid w:val="00A0090F"/>
    <w:pPr>
      <w:numPr>
        <w:ilvl w:val="5"/>
        <w:numId w:val="20"/>
      </w:numPr>
      <w:outlineLvl w:val="5"/>
    </w:pPr>
  </w:style>
  <w:style w:type="paragraph" w:customStyle="1" w:styleId="RFCBoilerplate">
    <w:name w:val="RFC Boilerplate"/>
    <w:basedOn w:val="Normal"/>
    <w:next w:val="Normal"/>
    <w:semiHidden/>
    <w:rsid w:val="00A41241"/>
  </w:style>
  <w:style w:type="paragraph" w:styleId="BalloonText">
    <w:name w:val="Balloon Text"/>
    <w:basedOn w:val="Normal"/>
    <w:link w:val="BalloonTextChar"/>
    <w:rsid w:val="0068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83FBF"/>
    <w:rPr>
      <w:rFonts w:ascii="Tahoma" w:eastAsia="Batang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D7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A88"/>
    <w:rPr>
      <w:rFonts w:ascii="Courier New" w:eastAsia="Batang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venneb\AppData\Local\Temp\2-Word-v2.0.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27587-7A97-4750-B5A2-425D39B23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2-Word-v2.0.template.dot</Template>
  <TotalTime>99</TotalTime>
  <Pages>9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Working Group</vt:lpstr>
    </vt:vector>
  </TitlesOfParts>
  <Company>USC/ISI</Company>
  <LinksUpToDate>false</LinksUpToDate>
  <CharactersWithSpaces>8337</CharactersWithSpaces>
  <SharedDoc>false</SharedDoc>
  <HLinks>
    <vt:vector size="180" baseType="variant">
      <vt:variant>
        <vt:i4>1769534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_Toc258322689</vt:lpwstr>
      </vt:variant>
      <vt:variant>
        <vt:i4>1769534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_Toc258322688</vt:lpwstr>
      </vt:variant>
      <vt:variant>
        <vt:i4>1769534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_Toc258322687</vt:lpwstr>
      </vt:variant>
      <vt:variant>
        <vt:i4>1769534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_Toc258322686</vt:lpwstr>
      </vt:variant>
      <vt:variant>
        <vt:i4>1769534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_Toc258322685</vt:lpwstr>
      </vt:variant>
      <vt:variant>
        <vt:i4>1769534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_Toc258322684</vt:lpwstr>
      </vt:variant>
      <vt:variant>
        <vt:i4>1769534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_Toc258322683</vt:lpwstr>
      </vt:variant>
      <vt:variant>
        <vt:i4>1769534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_Toc258322682</vt:lpwstr>
      </vt:variant>
      <vt:variant>
        <vt:i4>1769534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_Toc258322681</vt:lpwstr>
      </vt:variant>
      <vt:variant>
        <vt:i4>1769534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_Toc258322680</vt:lpwstr>
      </vt:variant>
      <vt:variant>
        <vt:i4>1310782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_Toc258322679</vt:lpwstr>
      </vt:variant>
      <vt:variant>
        <vt:i4>1310782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_Toc258322678</vt:lpwstr>
      </vt:variant>
      <vt:variant>
        <vt:i4>1310782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_Toc258322677</vt:lpwstr>
      </vt:variant>
      <vt:variant>
        <vt:i4>1310782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_Toc258322676</vt:lpwstr>
      </vt:variant>
      <vt:variant>
        <vt:i4>1310782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_Toc258322675</vt:lpwstr>
      </vt:variant>
      <vt:variant>
        <vt:i4>1310782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_Toc258322674</vt:lpwstr>
      </vt:variant>
      <vt:variant>
        <vt:i4>1310782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_Toc258322673</vt:lpwstr>
      </vt:variant>
      <vt:variant>
        <vt:i4>1310782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_Toc258322672</vt:lpwstr>
      </vt:variant>
      <vt:variant>
        <vt:i4>1310782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_Toc258322671</vt:lpwstr>
      </vt:variant>
      <vt:variant>
        <vt:i4>1310782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_Toc258322670</vt:lpwstr>
      </vt:variant>
      <vt:variant>
        <vt:i4>1376318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_Toc258322669</vt:lpwstr>
      </vt:variant>
      <vt:variant>
        <vt:i4>1376318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_Toc258322668</vt:lpwstr>
      </vt:variant>
      <vt:variant>
        <vt:i4>1376318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_Toc258322667</vt:lpwstr>
      </vt:variant>
      <vt:variant>
        <vt:i4>1376318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_Toc258322666</vt:lpwstr>
      </vt:variant>
      <vt:variant>
        <vt:i4>1376318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_Toc258322665</vt:lpwstr>
      </vt:variant>
      <vt:variant>
        <vt:i4>1376318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_Toc258322664</vt:lpwstr>
      </vt:variant>
      <vt:variant>
        <vt:i4>1376318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_Toc258322663</vt:lpwstr>
      </vt:variant>
      <vt:variant>
        <vt:i4>1376318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_Toc258322662</vt:lpwstr>
      </vt:variant>
      <vt:variant>
        <vt:i4>1376318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_Toc258322661</vt:lpwstr>
      </vt:variant>
      <vt:variant>
        <vt:i4>1376318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_Toc258322660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Working Group</dc:title>
  <dc:subject/>
  <dc:creator>Svennebring, Jonas</dc:creator>
  <cp:keywords>CTPClassification=CTP_NT</cp:keywords>
  <cp:lastModifiedBy>Svennebring, Jonas</cp:lastModifiedBy>
  <cp:revision>30</cp:revision>
  <cp:lastPrinted>2004-10-22T20:03:00Z</cp:lastPrinted>
  <dcterms:created xsi:type="dcterms:W3CDTF">2020-06-08T12:01:00Z</dcterms:created>
  <dcterms:modified xsi:type="dcterms:W3CDTF">2020-11-03T16:03:00Z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8de47383-fe0b-44ed-a1be-7a7348a5b61d</vt:lpwstr>
  </property>
  <property fmtid="{D5CDD505-2E9C-101B-9397-08002B2CF9AE}" pid="3" name="CTP_TimeStamp">
    <vt:lpwstr>2020-06-08 12:02:37Z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